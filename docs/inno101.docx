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6.png" ContentType="image/png"/>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Innovation</w:t></w:r><w:r><w:t xml:space="preserve"> </w:t></w:r><w:r><w:t xml:space="preserve">101</w:t></w:r></w:p><w:p><w:pPr><w:pStyle w:val="Author" /></w:pPr><w:r><w:t xml:space="preserve">Colin</w:t></w:r><w:r><w:t xml:space="preserve"> </w:t></w:r><w:r><w:t xml:space="preserve">Madland</w:t></w:r></w:p><w:sdt><w:sdtPr><w:docPartObj><w:docPartGallery w:val="Table of Contents" /><w:docPartUnique /></w:docPartObj></w:sdtPr><w:sdtContent><w:p><w:pPr><w:pStyle w:val="TOCHeading" /></w:pPr><w:r><w:t xml:space="preserve">Table of Contents</w:t></w:r></w:p><w:p><w:r><w:fldChar w:fldCharType="begin" w:dirty="true" /><w:instrText xml:space="preserve">TOC \o &quot;1-3&quot; \h \z \u</w:instrText><w:fldChar w:fldCharType="separate" /><w:fldChar w:fldCharType="end" /></w:r></w:p></w:sdtContent></w:sdt><w:bookmarkStart w:id="39" w:name="welcome" /><w:p><w:pPr><w:pStyle w:val="Heading1" /></w:pPr><w:r><w:t xml:space="preserve">Welcome</w:t></w:r></w:p><w:p><w:pPr><w:pStyle w:val="FirstParagraph" /></w:pPr><w:r><w:rPr><w:iCs /><w:i /></w:rPr><w:t xml:space="preserve">Insert the course description here.</w:t></w:r></w:p><w:p><w:pPr><w:pStyle w:val="BodyText" /></w:pPr><w:r><w:t xml:space="preserve">PK</w:t></w:r><w:r><w:t xml:space="preserve"> </w:t></w:r><w:r><w:t xml:space="preserve">M||g}Æw°~DJ%</w:t></w:r><w:r><w:t xml:space="preserve">$ýnOhÚ&lt;W2++M¤&amp;tÞJøtü vb*½O½×÷ÑQ»£ÎNiþ }N/öÑÐkæ¤°ë®ñº×áÞºÀIíbPoRYLFxTÐ{&#39;.</w:t></w:r><w:r><w:softHyphen /></w:r><w:r><w:t xml:space="preserve">ÿGÇÝ«Ñ¬Z}ñ[sÕÛYÇC cLzÃ;¬ß1\ÝAWÑBa#Òêº{(Ìç, EcqïÑQw.xóßPK B¨i7¨RwXg&amp;¢ùQâB¹=! ¨]tçóóåùrï·êsq1h6-(&amp;Zz ÕäùoIj¢.U[BÑ0¤[ÄböT8Ô.fOR¹ÇDæzÆ¶½ÆüLµ¶òÚNAm^Â]çßE³óäÈ_J¦Ü³hxÙ¢ý,7 ëÌÎ©Ã{á`ÙNR®ýYo§ªs_Ë)¥Q¥ËÓþÞ&gt;z²$</w:t></w:r><w:r><w:t xml:space="preserve">&amp;fzO]sIfW$ú&gt;2_Nxp7PK</w:t></w:r><w:r><w:t xml:space="preserve"> </w:t></w:r><w:r><w:t xml:space="preserve">i6¡Á~@.uÛhm9îã×Ïé}hb7Æ]</w:t></w:r><w:r><w:rPr><w:iCs /><w:i /></w:rPr><w:t xml:space="preserve">^=¶</w:t></w:r><w:r><w:rPr><w:iCs /><w:i /></w:rPr><w:t xml:space="preserve"> </w:t></w:r><w:r><w:rPr><w:iCs /><w:i /></w:rPr><w:t xml:space="preserve">ìq6OVehµ+</w:t></w:r><w:r><w:rPr><w:iCs /><w:i /></w:rPr><w:softHyphen /></w:r><w:r><w:rPr><w:iCs /><w:i /></w:rPr><w:t xml:space="preserve">òä÷ÃíéErµ¹ì³Âé®EË x²&gt;Ojf¥iÐ5¶</w:t></w:r><w:r><w:rPr><w:iCs /><w:i /><w:iCs /><w:i /></w:rPr><w:t xml:space="preserve">,G+g¥£V±¸T¥½£ÂÓÐµMº^.¿¦</w:t></w:r><w:r><w:rPr><w:iCs /><w:i /><w:iCs /><w:i /></w:rPr><w:softHyphen /></w:r><w:r><w:rPr><w:iCs /><w:i /><w:iCs /><w:i /></w:rPr><w:t xml:space="preserve">26hÚ÷Ð¸²4·Óf®gú, a£XòµñafsyÒÍ&amp;ªÓÖhrÁ|ª],Ó6Gìÿ±o×¯ïà¢Íê=¤ú7äõFA¢¸£çôzÿ ×¥ßIl¤+q÷ÃrGÃvÏ¡ÏöªÉ[Cï©*§Ëô:.£½» ñP 3½4^iÌOöl¤Ê wï60u,ñüLÿF&lt;|</w:t></w:r><w:r><w:rPr><w:iCs /><w:i /><w:iCs /><w:i /></w:rPr><w:t xml:space="preserve"> </w:t></w:r><w:r><w:rPr><w:iCs /><w:i /><w:iCs /><w:i /></w:rPr><w:t xml:space="preserve">$àÚ(0h2&gt;ö¨ jçþ ÂÎT ÜBäÊcØ ®m&#39;²VGÌ½ihP=|ô´ `¤òÕ°ø_&amp;éÍ\3Uæc%úé8æ(w7eÌT|ìt</w:t></w:r><w:r><w:rPr><w:iCs /><w:i /><w:iCs /><w:i /></w:rPr><w:softHyphen /></w:r><w:r><w:rPr><w:iCs /><w:i /><w:iCs /><w:i /></w:rPr><w:t xml:space="preserve">l!ª¦¦u=pyeQäh¥¼tà^ÜÝîÑ*Æ×Y¦SÔ|GÒ}2_y²\nÏ×××ßvõÕýÕ2¿\Étìãì[</w:t></w:r><w:r><w:rPr><w:iCs /><w:i /><w:iCs /><w:i /></w:rPr><w:softHyphen /></w:r><w:r><w:rPr><w:iCs /><w:i /><w:iCs /><w:i /></w:rPr><w:t xml:space="preserve">×ÑNGÄ£wÙÉ@[°ÒI22Î×[u&lt;¸S£*Î,ù%LU¹ìüìßÓ®ÎÚ £´c9þdéËØÞüPK QðÎ¹H¥ÙÝ|Å%¦V(«¿RD¬&quot;â§M~õ÷Ù|PK V Pb&lt;¾,]þ¼÷þ¼~ón&gt;Ü4qp,_IÇ};\`]æïÔ¡1U5#u{¯WDõ3éT*Ë ¯Ò2õ1[ÀJþMñdíÛÿ\~PK 2$</w:t></w:r><w:r><w:rPr><w:iCs /><w:i /><w:iCs /><w:i /></w:rPr><w:t xml:space="preserve">ioç¥ö±öÖ&amp;8!°</w:t></w:r><w:r><w:rPr><w:rStyle w:val="VerbatimChar" /><w:iCs /><w:i /><w:iCs /><w:i /></w:rPr><w:t xml:space="preserve">6í Åö9þ&gt;?iúéËkJ{L² dí^%{É&amp;_ä¿;$ùüé0wÑ:*Q@ÍÜ þñ ûyÎ%ó|¹Ù}x$Ém~ï%l· q§ EÉ!Ò7,%J68Ô7Å{Ìa(ï¿VÚ</w:t></w:r><w:r><w:rPr><w:iCs /><w:i /><w:iCs /><w:i /></w:rPr><w:t xml:space="preserve">S±Ô</w:t></w:r><w:r><w:rPr><w:iCs /><w:i /><w:iCs /><w:i /></w:rPr><w:t xml:space="preserve">$Dª ù©ñFS{8Ìx*DÏð` ¦¹ZüV³\ë ³M¾ñ1~® Ãº¹ë»_gÄÃ3OtoQÍÅx =ë´ÏE-S¿¡ç÷vy¬Ån`a3uâ[¸ñÞÍ*ºqt_I²K+¶`ÛSÕ@Òl×wßMiÞ¼ÙÓKwÒÛADcZ*ît öa&amp;ñÛ-1ádÖ¹ë,&#39;®ÛE9#8ËiAøÆ;¦ù6Çä`6L´½:&lt;mØXÑ`elÙÞ d§ø±²¤°©hæÁxÃç·óEÌÃåº&lt;JC&gt;;_@ÃYØ¨ ÷l&amp; ¾_a#_</w:t></w:r><w:r><w:rPr><w:iCs /><w:i /><w:iCs /><w:i /></w:rPr><w:softHyphen /></w:r><w:r><w:rPr><w:iCs /><w:i /><w:iCs /><w:i /></w:rPr><w:t xml:space="preserve">ËhçD§Ñ öÈ +güzüM»¯&amp;~÷øp·y9þI «¨»å.J*fØ@æºgPª¥AÌÂwã¢ ÕaqlcëÂâY;Ø÷Fkf9BÕYùrnS ÚÂÂØImÂ¬F,KÕÁbqÂØ t9ÀÎÑ&amp;sÄÂ®ÐÎ®/`2_4ÃwÆ}Ñ&#39;shòÅ3 ´ìJ´n/6-»R5&lt;³¬¬-»Ri«[ÆËÀ@Ë®T§êñ&gt;Ð²+ºe&lt;A´ìJäÌ2K(®TêA£g4s{\äô¸þëYçh&#39;Âø´;qzÇ]¸ÆWýtáÌvÞí8Ô³ÚqFµãÌ.Ý]¸òSøE Õ ì¸2v÷jÇ¼à`¥ö/¯ÿPK Hà¯¿÷=ëË³ÁøÑÀ¢Í7x8|¹¿|³üþÛ¯Ïo£øÅ£ÅsÑ[ß&gt;lãx÷v8ì-õIôÛÑ&#39;nXè&gt; ÷»76ów$</w:t></w:r><w:r><w:rPr><w:iCs /><w:i /><w:iCs /><w:i /></w:rPr><w:t xml:space="preserve">v×®çÆ/ÃÉh4¤0¡</w:t></w:r><w:r><w:br /></w:r><w:r><w:rPr><w:iCs /><w:i /><w:iCs /><w:i /></w:rPr><w:t xml:space="preserve">Ûl¾cöÞ§A,í!õ8”¢</w:t></w:r><w:r><w:rPr><w:iCs /><w:i /><w:iCs /><w:i /></w:rPr><w:softHyphen /></w:r><w:r><w:rPr><w:iCs /><w:i /><w:iCs /><w:i /></w:rPr><w:t xml:space="preserve">»2´g´g:»Ù4x</w:t></w:r><w:r><w:rPr><w:iCs /><w:i /><w:iCs /><w:i /></w:rPr><w:t xml:space="preserve"> </w:t></w:r><w:r><w:rPr><w:iCs /><w:i /><w:iCs /><w:i /></w:rPr><w:t xml:space="preserve">}/Áóä0ã</w:t></w:r><w:r><w:rPr><w:iCs /><w:i /><w:iCs /><w:i /></w:rPr><w:t xml:space="preserve"> </w:t></w:r><w:r><w:rPr><w:iCs /><w:i /><w:iCs /><w:i /></w:rPr><w:t xml:space="preserve">ïÚ!Ø&amp;þW&amp;õHBqóñHþå{SÀ¤0,ª</w:t></w:r><w:r><w:rPr><w:iCs /><w:i /><w:iCs /><w:i /></w:rPr><w:t xml:space="preserve"> </w:t></w:r><w:r><w:rPr><w:iCs /><w:i /><w:iCs /><w:i /></w:rPr><w:t xml:space="preserve">cÈ-U×áÌr×Qp”’v¶ ¤IÖ®CaKb²%ÑVE¤0ÇNs¸_TÑ·ß^=,</w:t></w:r><w:r><w:rPr><w:iCs /><w:i /><w:iCs /><w:i /></w:rPr><w:t xml:space="preserve">$k#qÖ-N%</w:t></w:r><w:r><w:rPr><w:iCs /><w:i /><w:iCs /><w:i /></w:rPr><w:softHyphen /></w:r><w:r><w:rPr><w:iCs /><w:i /><w:iCs /><w:i /></w:rPr><w:t xml:space="preserve">¤ââ?+iK+«Â@ôÙïèì½8Ã0ý~ÿ]² ¬ç·$</w:t></w:r><w:r><w:rPr><w:iCs /><w:i /><w:iCs /><w:i /></w:rPr><w:t xml:space="preserve">²]÷;ÈKñ]^àó r&lt;ÅbåñëÈ§Dñyä</w:t></w:r><w:r><w:rPr><w:iCs /><w:i /><w:iCs /><w:i /></w:rPr><w:softHyphen /></w:r><w:r><w:rPr><w:iCs /><w:i /><w:iCs /><w:i /></w:rPr><w:t xml:space="preserve">ÉVü¡IÊ.úÏñD¼³Áä</w:t></w:r><w:r><w:rPr><w:iCs /><w:i /><w:iCs /><w:i /></w:rPr><w:t xml:space="preserve">$´*=&lt;ðk^àÙoîÎÕrÏ4xóån¥¸å0</w:t></w:r><w:r><w:rPr><w:iCs /><w:i /><w:iCs /><w:i /></w:rPr><w:softHyphen /></w:r><w:r><w:rPr><w:iCs /><w:i /><w:iCs /><w:i /></w:rPr><w:t xml:space="preserve">Ü°\å]ù,zGlWD61å]÷´fÂ¨ÃJ»ò&gt;Î{ü]2ððæbû &gt;Lç3áC7ýH»g;Òÿ¾½ýðàúî×qhpxöåê&amp;tYÈÇ#åY°uúmK/uÄséCä¼ÿnÓmx¾ßR&quot;ÆGëTF þX&lt;ØÆY³ë ÜÀáê`M±N°ÐÚh4ÇZ`-ûÅÌ¶Æ80b0R0B020&quot;000ò»®g]q9q¸ cqÀbjÅô; 8\0&quot; 8õÄÀItZêgùA]bqe±µqö!ú#Òàz|]oÇá!÷!B¥sñtCCLQT#¢zn@</w:t></w:r><w:r><w:rPr><w:iCs /><w:i /><w:iCs /><w:i /></w:rPr><w:softHyphen /></w:r><w:r><w:rPr><w:iCs /><w:i /><w:iCs /><w:i /></w:rPr><w:t xml:space="preserve">`ï¯14¸#x`4p°0Äre}¼+ICÝ&gt;áÆ NðnÐ^ÅºØ{Å»FCXóHEÄAXõ(-V½« hÞ¥pÈÞaQÂ!,DWPºöû&gt;é!®iÜnÝ&lt;d·µÄþGÜæ¼X÷(Cv¶L¼®x=Ý`Ð8´^bõ«gä}ã_È¤úñöÉÂ¡A%_ºa&#39;ær÷À`A³/;òUð£°üO¶s°rÉ&lt;=S§P@Oõ¤&#39; Ö&#39;²ëvã7@jÅ÷o|âzâlòáþÓGëíÄ[°xÁâùx é®Ç?¾Ñõ?\&lt;ç@ðUás¬ Y¢</w:t></w:r><w:r><w:rPr><w:iCs /><w:i /><w:iCs /><w:i /></w:rPr><w:softHyphen /></w:r><w:r><w:rPr><w:iCs /><w:i /><w:iCs /><w:i /></w:rPr><w:t xml:space="preserve">\ñ+b_y¸3BKÀ?èËÐA»á1¬XbyGüÖÍøõÌXÙR~%¡+¢c´þu¦ì¡DûõÔFú®ÞÇr7F.&amp; ÂL^ÀCÅ%§|ÊBÆ¨o¡¾&lt;´ú®&lt;E.ÊIM</w:t></w:r><w:r><w:rPr><w:iCs /><w:i /><w:iCs /><w:i /></w:rPr><w:softHyphen /></w:r><w:r><w:rPr><w:iCs /><w:i /><w:iCs /><w:i /></w:rPr><w:t xml:space="preserve">Æ zy,Üì=ÄFÌñZ1CÄkFæíý B</w:t></w:r><w:r><w:rPr><w:iCs /><w:i /><w:iCs /><w:i /></w:rPr><w:softHyphen /></w:r><w:r><w:rPr><w:iCs /><w:i /><w:iCs /><w:i /></w:rPr><w:t xml:space="preserve">´Ä¬³D¯2¦r$</w:t></w:r><w:r><w:rPr><w:iCs /><w:i /><w:iCs /><w:i /></w:rPr><w:t xml:space="preserve"> </w:t></w:r><w:r><w:rPr><w:iCs /><w:i /><w:iCs /><w:i /></w:rPr><w:t xml:space="preserve">B</w:t></w:r><w:r><w:rPr><w:iCs /><w:i /><w:iCs /><w:i /></w:rPr><w:t xml:space="preserve"> </w:t></w:r><w:r><w:rPr><w:iCs /><w:i /><w:iCs /><w:i /></w:rPr><w:t xml:space="preserve">FDÃeá</w:t></w:r><w:r><w:rPr><w:rStyle w:val="VerbatimChar" /><w:iCs /><w:i /><w:iCs /><w:i /></w:rPr><w:t xml:space="preserve">VAC8UÐi4¬Å¦7ÜÖ&amp;¸¦7¦7¦7¦·é;n6|¡8ï(hÚS0g ¦þ$|ÁÂ|ïÑ±WÀÝl#¾ÇÊâ¡</w:t></w:r><w:r><w:rPr><w:rStyle w:val="VerbatimChar" /><w:iCs /><w:i /><w:iCs /><w:i /></w:rPr><w:softHyphen /></w:r><w:r><w:rPr><w:rStyle w:val="VerbatimChar" /><w:iCs /><w:i /><w:iCs /><w:i /></w:rPr><w:t xml:space="preserve">x÷ëuEà¡Qý®ñ</w:t></w:r><w:r><w:rPr><w:iCs /><w:i /><w:iCs /><w:i /></w:rPr><w:t xml:space="preserve">¨aloÏckk.qM~a´?ØGlºeCÃ:÷vú¶±u·MO¥Û2&amp;Qu[.1½68îÞÏJµ,åäÍæc³&amp;ÙÒ,£1â´ùX”|lmï&lt;¢1</w:t></w:r><w:r><w:rPr><w:rStyle w:val="VerbatimChar" /><w:iCs /><w:i /><w:iCs /><w:i /></w:rPr><w:t xml:space="preserve">0ÏkÚÆcA&lt;Ö¹m}p¹Év7Ï.ÛÊ${YW]&amp;£DiF·ôÉô»¡:8l/cjdkÙ(wYÔ0#x1ÆúÒê½±·Wõn]õÇd,©èb4õnl*£(]cxS#ts×I×Ì^±T´ÒmªÒ5È®úÓ½Nº£ Ä¨(]cPEé[ÀËYT¤Û»NºfFðb¥¢î   LºÙU³×Ib4¥kl*£(]cxS#ts×I×Ì^±T´Ò=I× »êOcö:éB&amp;£¢t-@e¥kl/cjdQncî:éÁ1Vº3t ²«þ4f¯.Äh1*J×ØTFQºÆð2¦Fé6æ®®¼c©\¸kÏeòëÎ{ÄWòk«(_íuHvÿä1ÊÞ=üâùdihyj  ¢Êæ§#CóY~^0õ}^Ñ(c+ Êr  &gt;dºóI[-w\ô+â¶1©9ëý%iÄ¼&#39;êX¯ÞFû6Ïð¹p²(NÞÈnÉ»ÅÕK) |zåd?bN¸/½IÞk,³Ò³²é-(iM-,OO*Ç&amp;d÷%g µ&amp;¼fmù¸-&amp;M×Ç$?4Id³[êûhòäÐzÉ²Zç·a$.óN2F³ùåe/½¬úÒÝµ(y}âÑ(ùX¹ÉZ^½×:Pq</w:t></w:r><w:r><w:rPr><w:rStyle w:val="VerbatimChar" /><w:iCs /><w:i /><w:iCs /><w:i /></w:rPr><w:softHyphen /></w:r><w:r><w:rPr><w:rStyle w:val="VerbatimChar" /><w:iCs /><w:i /><w:iCs /><w:i /></w:rPr><w:t xml:space="preserve">¶ü(~/F«üÃí^Ü+.|NúÓÎ|ÝX\· ³äõ¼ÜÅñÔ9íâg{×ç^ÓgëùD÷p£8ù³þFqö&gt;}&amp;Òå¥â¼«ô¿UÚ¶çLMgq¥¢BÚÂâ_j®^@&gt;dË®o×&quot;¯ÉW±þpÉ%WÕÖø&#39;ÕÖdÖÖ¢</w:t></w:r><w:r><w:rPr><w:rStyle w:val="VerbatimChar" /><w:iCs /><w:i /><w:iCs /><w:i /></w:rPr><w:softHyphen /></w:r><w:r><w:rPr><w:rStyle w:val="VerbatimChar" /><w:iCs /><w:i /><w:iCs /><w:i /></w:rPr><w:t xml:space="preserve">éßÚjÕÖäµåvDM&#39;5ü</w:t></w:r><w:r><w:rPr><w:rStyle w:val="VerbatimChar" /><w:iCs /><w:i /><w:iCs /><w:i /></w:rPr><w:softHyphen /></w:r><w:r><w:rPr><w:rStyle w:val="VerbatimChar" /><w:iCs /><w:i /><w:iCs /><w:i /></w:rPr><w:t xml:space="preserve">¦Ü@8±7Ú}çQ</w:t></w:r><w:r><w:rPr><w:rStyle w:val="VerbatimChar" /><w:iCs /><w:i /><w:iCs /><w:i /></w:rPr><w:softHyphen /></w:r><w:r><w:rPr><w:rStyle w:val="VerbatimChar" /><w:iCs /><w:i /><w:iCs /><w:i /></w:rPr><w:t xml:space="preserve">Ð¦Ç,´WSØ)Da§+¬ÂNPaéæ¾ºÐf¡eÄs¹Ôòù8   ^c77wõQ&quot;îNÞÍOÏ&#39;?^wUq¸^{^CÄ4ÿiI5ÏLWéÓ¼# Ì¸¯j&quot;·d\.ÆïÀd/ d/~R²çÿ&#39;d/!d/R²?)Ù5é5ïù-ïÙ%ïì-n</w:t></w:r><w:r><w:rPr><w:rStyle w:val="VerbatimChar" /><w:iCs /><w:i /><w:iCs /><w:i /></w:rPr><w:softHyphen /></w:r><w:r><w:rPr><w:rStyle w:val="VerbatimChar" /><w:iCs /><w:i /><w:iCs /><w:i /></w:rPr><w:t xml:space="preserve">²ê®¯!7Û(&lt;lÖ ð].IÊ»¢±xX³#]&lt;Z§À¥±¼´µ(ÿq%W¢IùÎwIës¶ë&#39;3¬¨ç}&quot;Iv¶kÈëÑM¬Iò±5¹ñ¸!G@õÃ¢CÃ¼&amp;¿fÙ©I)ÉKbÄÏ\ªí®ÞÒ«ÉG°ÃèÒ&gt;)o hÁÄ)Hy[ñNQU5¬W³ÓÑô¢¸^ÕS=b.ÐÆå$Ú:ÒÞG\¹ò´£¬&#39;yï}&gt;pÜ¯è,M9 ³QËIë+ñ.\ÛHwyV_u^E+Ó:©MkÒÆîrqí&gt;ß+ñ^) üÐóð§¡§LVóé¢ØS</w:t></w:r><w:r><w:rPr><w:iCs /><w:i /><w:iCs /><w:i /></w:rPr><w:t xml:space="preserve">Ó}z</w:t></w:r><w:r><w:rPr><w:iCs /><w:i /><w:iCs /><w:i /></w:rPr><w:t xml:space="preserve">“</w:t></w:r><w:r><w:rPr><w:iCs /><w:i /><w:iCs /><w:i /></w:rPr><w:t xml:space="preserve">µìJ2§öÌæH</w:t></w:r><w:r><w:rPr><w:iCs /><w:i /><w:iCs /><w:i /></w:rPr><w:t xml:space="preserve">”</w:t></w:r><w:r><w:rPr><w:iCs /><w:i /><w:iCs /><w:i /></w:rPr><w:t xml:space="preserve">7ÌYkÌÅ nt3ÕÃ!¯zU-¦ÌWÄ]8Ósx+îT[õ^CÑ¹|ûISd9»Ô¶QÌmd2{IëI¾ÿ½ãM&lt;¬£84XyÑÆ£NÎtTt¦£VOt</w:t></w:r><w:r><w:rPr><w:iCs /><w:i /><w:iCs /><w:i /></w:rPr><w:t xml:space="preserve"> </w:t></w:r><w:r><w:rPr><w:iCs /><w:i /><w:iCs /><w:i /></w:rPr><w:t xml:space="preserve">ýt!üC6æMÛKÝ²çA¡Ê±Vø«À¦8ac¶45¶³ÿ/XèÐ0*TÏN÷dÔtLäÑ_éZ¼».eqX{:÷Ü ô!ãM^û´Ò</w:t></w:r><w:r><w:rPr><w:rStyle w:val="VerbatimChar" /><w:iCs /><w:i /><w:iCs /><w:i /></w:rPr><w:t xml:space="preserve">ÞsO kädØ&#39;®SÇÜÜÄjr©Ç^Açí»¯ivKé%?õûºuý«K¥áÄ®oês¿Áéjo¯ÇW,G&quot;%¤&gt;&lt;ÖØí_Rl¨åµKw·U35ÈßflRO£õà</w:t></w:r><w:r><w:rPr><w:rStyle w:val="VerbatimChar" /><w:iCs /><w:i /><w:iCs /><w:i /></w:rPr><w:softHyphen /></w:r><w:r><w:rPr><w:rStyle w:val="VerbatimChar" /><w:iCs /><w:i /><w:iCs /><w:i /></w:rPr><w:t xml:space="preserve">úæì6/t¯,µø ãÂÜíw|N·Cw·¶çá</w:t></w:r><w:r><w:rPr><w:iCs /><w:i /><w:iCs /><w:i /></w:rPr><w:t xml:space="preserve">Iý&amp;yÏJf3WvV³óüW¯¸ÚpSÐ</w:t></w:r><w:r><w:rPr><w:rStyle w:val="VerbatimChar" /><w:iCs /><w:i /><w:iCs /><w:i /></w:rPr><w:t xml:space="preserve">öý°½~ÍÔÞ÷WÊUR</w:t></w:r><w:r><w:rPr><w:rStyle w:val="VerbatimChar" /><w:iCs /><w:i /><w:iCs /><w:i /></w:rPr><w:softHyphen /></w:r><w:r><w:rPr><w:rStyle w:val="VerbatimChar" /><w:iCs /><w:i /><w:iCs /><w:i /></w:rPr><w:t xml:space="preserve">ózó®1_ön±ªáÂ´{HllON/W,;È5</w:t></w:r><w:r><w:rPr><w:rStyle w:val="VerbatimChar" /><w:iCs /><w:i /><w:iCs /><w:i /></w:rPr><w:softHyphen /></w:r><w:r><w:rPr><w:rStyle w:val="VerbatimChar" /><w:iCs /><w:i /><w:iCs /><w:i /></w:rPr><w:t xml:space="preserve">s±døÈqùX\aÆñ/.s Lg§ËqA§xÒÐÞsoeí=!Øo8Á8¶órh×Ù&gt;´©|keeIé-A«Õâ¨vg}ãne9ÙfÓº#Pf½¹BÐQÈ={¬THIÒÖGãvJnFNÊÃ|oXµÆ*0ïß÷VêÜWÓúø¿äÞëÈØqj%Öí&lt;¥Ó&#39;#ÂÙéîÊµÎç&lt;áè\¾ôu.ç Gç²XÆ$Ðz</w:t></w:r><w:r><w:rPr><w:rStyle w:val="VerbatimChar" /><w:iCs /><w:i /><w:iCs /><w:i /></w:rPr><w:softHyphen /></w:r><w:r><w:rPr><w:rStyle w:val="VerbatimChar" /><w:iCs /><w:i /><w:iCs /><w:i /></w:rPr><w:t xml:space="preserve">¦õq|± }\;ËÑdìú-}à´&quot;á£~â)§ÿpq\¹½\£ÜRòÏïßHÔJÒWâÜ£úè#OèSÍfôjÁÇû0Ô0yÂ±zì?ë\?¤tîÙ_ÑoÿPK vÎßZqýý©¿ÅùtLÊ õ«ÜïY¥V1%%Áæës</w:t></w:r><w:r><w:rPr><w:rStyle w:val="VerbatimChar" /><w:iCs /><w:i /><w:iCs /><w:i /></w:rPr><w:softHyphen /></w:r><w:r><w:rPr><w:rStyle w:val="VerbatimChar" /><w:iCs /><w:i /><w:iCs /><w:i /></w:rPr><w:t xml:space="preserve">Gón2!uÐXæÌÁ(¿æ A;/Ö0Ø÷ÎØéþÄ¡ ´!;êçæÁ.¶b&quot;¯ªgûXç ¨²%1JÌ0¾´oVØ÷¥^3YG:½YopfSq¢çx)l0^¿þò(JþPK %PÐ#0÷#JHÿÚ $X´,Jzñ&quot;o6ôÊ?§ÑxðpÓzG÷&gt;êÑØu]ÑMzkÊ_Ò¯×÷~Ô\ÛÂJ M</w:t></w:r><w:r><w:rPr><w:rStyle w:val="VerbatimChar" /><w:iCs /><w:i /><w:iCs /><w:i /></w:rPr><w:softHyphen /></w:r><w:r><w:rPr><w:rStyle w:val="VerbatimChar" /><w:iCs /><w:i /><w:iCs /><w:i /></w:rPr><w:t xml:space="preserve">$G-45½,ÓJèÂ°=é6wpè\P1)WÕi¢Á*KIøû¬|NWKÒT¬älW³c=òiù}&lt;æªÿ4éI×úâ0$¾þ ÍPK }° A~Ë/í¢ñØ&gt;yEíQÙÚô «ê)¶jI.xò±Iòª|DbÓ©¨4ÒåeIy3[| Á</w:t></w:r><w:r><w:rPr><w:rStyle w:val="VerbatimChar" /><w:iCs /><w:i /><w:iCs /><w:i /></w:rPr><w:softHyphen /></w:r><w:r><w:rPr><w:rStyle w:val="VerbatimChar" /><w:iCs /><w:i /><w:iCs /><w:i /></w:rPr><w:t xml:space="preserve">+¿}ò-÷â&quot;¿|&quot;¨èçhð(KÁç¦øbÕ§º# aQí£ Ý«ºÉ;</w:t></w:r><w:r><w:rPr><w:rStyle w:val="VerbatimChar" /><w:iCs /><w:i /><w:iCs /><w:i /></w:rPr><w:softHyphen /></w:r><w:r><w:rPr><w:rStyle w:val="VerbatimChar" /><w:iCs /><w:i /><w:iCs /><w:i /></w:rPr><w:t xml:space="preserve">,l¨Ù*@ðßq*ïv«LÖwÀÕ4úX$ó¶[±â»J§¶frÈÆ´Ñ°     £¬ ZâìÎÓæØ|È&quot;Gp8Âçê é¾¥Þð ±Ë¹ØAÃ(õ_òNþ Þø&gt;(GCæ¢)ÿH¡ö·ù@^yî</w:t></w:r><w:r><w:rPr><w:rStyle w:val="VerbatimChar" /><w:iCs /><w:i /><w:iCs /><w:i /></w:rPr><w:softHyphen /></w:r><w:r><w:rPr><w:rStyle w:val="VerbatimChar" /><w:iCs /><w:i /><w:iCs /><w:i /></w:rPr><w:t xml:space="preserve">þÉ</w:t></w:r><w:r><w:rPr><w:iCs /><w:i /><w:iCs /><w:i /></w:rPr><w:t xml:space="preserve">·JÓb.óm¼;òBC[39Äµmæ§·nÍ)çï@&gt;«ÇñËëEIßpG’]Ãô/É_</w:t></w:r><w:r><w:rPr><w:iCs /><w:i /><w:iCs /><w:i /></w:rPr><w:t xml:space="preserve"> </w:t></w:r><w:r><w:rPr><w:iCs /><w:i /><w:iCs /><w:i /></w:rPr><w:t xml:space="preserve">Â0Ð_ ¹·DJÓ^Ä³ê½¤6</w:t></w:r><w:r><w:rPr><w:rStyle w:val="VerbatimChar" /><w:iCs /><w:i /><w:iCs /><w:i /></w:rPr><w:t xml:space="preserve">²!»-ú÷¦~ÇaÇ´ý+&lt;Å&lt;F#µ¢ÅÉÇÙÈûp</w:t></w:r><w:r><w:rPr><w:rStyle w:val="VerbatimChar" /><w:iCs /><w:i /><w:iCs /><w:i /></w:rPr><w:softHyphen /></w:r><w:r><w:rPr><w:rStyle w:val="VerbatimChar" /><w:iCs /><w:i /><w:iCs /><w:i /></w:rPr><w:t xml:space="preserve">Î²ïÚ[Æ=(ûHF.Ì©Qìa¤ºÔ±4s¹Ä&lt;+tÎ[¸ ]DVG</w:t></w:r><w:r><w:rPr><w:rStyle w:val="VerbatimChar" /><w:iCs /><w:i /><w:iCs /><w:i /></w:rPr><w:softHyphen /></w:r><w:r><w:rPr><w:rStyle w:val="VerbatimChar" /><w:iCs /><w:i /><w:iCs /><w:i /></w:rPr><w:t xml:space="preserve">OÊ®Äªôãä×k6þÐîïè1¼Óî©îPK -¢ÄPqïwÌî¬fÆI|«àX©RUZõP¤Þz¨Ú&quot;Ôý4i©Z*ñúõz×APAñ&lt;~ÿ÷cfìc&#39;-¯v¾ê!ø&lt; IØònö{çÖ&lt;$NÌxBZÞHïÒæÇ]Ä*&quot;1A@È Üò&quot;¥ÒJEú°åyö\ÄXÁT@à#à³J½Z]</w:t></w:r><w:r><w:rPr><w:rStyle w:val="VerbatimChar" /><w:iCs /><w:i /><w:iCs /><w:i /></w:rPr><w:softHyphen /></w:r><w:r><w:rPr><w:rStyle w:val="VerbatimChar" /><w:iCs /><w:i /><w:iCs /><w:i /></w:rPr><w:t xml:space="preserve">Ä&amp;JploÔ&#39;¨¯Yzæ]ÿ%õÏÄ¾fMJÔôËè³r~Ô&#39;ÇÊCK-¯jþ¼ÊæÅJNÄÔÚ]ÏüetApP7t&quot;äµ^cýÂvÎß ÈWçð½ë«2Þ&quot;F9´g2äì¾ðµILQBvYúD-Êµßá¢ ;vÉsKZ¾ ©jy¦*b yþäççO¡»OîþvrïÞÉÝ_TWp©ýøÕ¿&gt;Gÿ&lt;úáÙýoÜxYÄÿùËüþµ¨À§ß&gt;üëñÃ§ß}ù÷O÷ð-ExÆD¢ëäíñs ñrýÓ&quot;ÅVJ</w:t></w:r><w:hyperlink r:id="rId20"><w:r><w:rPr><w:rStyle w:val="Hyperlink" /><w:iCs /><w:i /><w:iCs /><w:i /></w:rPr><w:t xml:space="preserve">Mã@wUTB</w:t></w:r></w:hyperlink><w:r><w:rPr><w:iCs /><w:i /><w:iCs /><w:i /></w:rPr><w:t xml:space="preserve">_c¸6){ðà^Ý))¼’Êâ]^âpsÖæÂiÓU-«èQºQ·ñ¡Kvg&amp;¾ÝQ</w:t></w:r><w:r><w:rPr><w:iCs /><w:i /><w:iCs /><w:i /></w:rPr><w:t xml:space="preserve"> </w:t></w:r><w:r><w:rPr><w:iCs /><w:i /><w:iCs /><w:i /></w:rPr><w:t xml:space="preserve">¹L],;)©¹Ë ä8$ QHïñBd·)-ùuúK&gt;Tè6EmL.éÓA)¦DWhq»x|³sµ9s±ß&amp;e</w:t></w:r><w:r><w:rPr><w:iCs /><w:i /><w:iCs /><w:i /></w:rPr><w:t xml:space="preserve">$Tf.Üxã×°\Jî_r¸Té0ºÒEsCKê^ÖáûÇe¤PôÀ¼9/&quot;·ùA&#39;ÂqêÔ&amp;Qû&lt;Åh+§¼\!zqÀÉÂpß¢¤îÓkû&amp; K*MDïDÖ·K8¦ÉÚqÝ83çìÚ14À§ß?ø5â-p«fÛï&quot;ÜlÓípÐw¿çnãQ²K Í?´Ü-÷}l¹êyÙF;í</w:t></w:r><w:r><w:rPr><w:iCs /><w:i /><w:iCs /><w:i /></w:rPr><w:softHyphen /></w:r><w:r><w:rPr><w:iCs /><w:i /><w:iCs /><w:i /></w:rPr><w:t xml:space="preserve">æº&lt;¹~ñÂò2¶¯Æ\¦+KP:èÁ¢¢üBF0ÌÄp¡ÀfWQíG815#!ëP¢Kxe&#39;o½§²kÍÉÐXíðÀ.¯93Íãs&quot;hE3XVØÊ×V³À%¥ÕjóÒrÒÌGæM¨õ³¿¶Z·¢!c0#ö»e0 ËQfµ5$</w:t></w:r><w:r><w:rPr><w:iCs /><w:i /><w:iCs /><w:i /></w:rPr><w:t xml:space="preserve">Âq,ì«w¹7rºgãä ©</w:t></w:r><w:r><w:rPr><w:iCs /><w:i /><w:iCs /><w:i /></w:rPr><w:t xml:space="preserve">“</w:t></w:r><w:r><w:rPr><w:iCs /><w:i /><w:iCs /><w:i /></w:rPr><w:t xml:space="preserve">uÙÍTKÊ3toøf½é!§-ow Æ)ðº</w:t></w:r><w:r><w:rPr><w:rStyle w:val="VerbatimChar" /><w:iCs /><w:i /><w:iCs /><w:i /></w:rPr><w:t xml:space="preserve">&amp;-ÏWÖÀÓkqÆâuwVÕªõ9K&quot;R!Õ6¥2[K¦ú× í³1ÀÑLÓbe</w:t></w:r><w:r><w:rPr><w:rStyle w:val="VerbatimChar" /><w:iCs /><w:i /><w:iCs /><w:i /></w:rPr><w:softHyphen /></w:r><w:r><w:rPr><w:rStyle w:val="VerbatimChar" /><w:iCs /><w:i /><w:iCs /><w:i /></w:rPr><w:t xml:space="preserve">öµ0ÅÐáøjÁÊtíñ&quot;b? ÐÄ½6»*¡å\Ó¹mv</w:t></w:r><w:r><w:rPr><w:iCs /><w:i /><w:iCs /><w:i /></w:rPr><w:t xml:space="preserve">V.Ü¬6f¿^Éj³4ÂY¶ë¯Q&amp;Z¸ç:YA½|6£û+¢+þ¬L)¦ñ{fÎ¸u®zèÃ).0Ò9Úò¸P.</w:t></w:r><w:r><w:rPr><w:iCs /><w:i /><w:iCs /><w:i /></w:rPr><w:t xml:space="preserve">”</w:t></w:r><w:r><w:rPr><w:iCs /><w:i /><w:iCs /><w:i /></w:rPr><w:t xml:space="preserve">FÔï 8÷,ÐAYhÓ_k]Éá´oY¦ à¡öhN§“AÈ®Êì&lt;Y-ëYed²&gt;“«+Sû9 õuõ®jû=MºIæ</w:t></w:r><w:r><w:rPr><w:iCs /><w:i /><w:iCs /><w:i /></w:rPr><w:t xml:space="preserve"> </w:t></w:r><w:r><w:rPr><w:iCs /><w:i /><w:iCs /><w:i /></w:rPr><w:t xml:space="preserve">Zy9cêB}W/.6m^öà</w:t></w:r><w:r><w:rPr><w:iCs /><w:i /><w:iCs /><w:i /></w:rPr><w:t xml:space="preserve"> </w:t></w:r><w:r><w:rPr><w:iCs /><w:i /><w:iCs /><w:i /></w:rPr><w:t xml:space="preserve">²ôË</w:t></w:r><w:r><w:rPr><w:iCs /><w:i /><w:iCs /><w:i /></w:rPr><w:t xml:space="preserve"> </w:t></w:r><w:r><w:rPr><w:iCs /><w:i /><w:iCs /><w:i /></w:rPr><w:t xml:space="preserve">+4ýÂQ°þz</w:t></w:r><w:r><w:rPr><w:iCs /><w:i /></w:rPr><w:t xml:space="preserve">,s</w:t></w:r><w:r><w:rPr><w:iCs /><w:i /></w:rPr><w:t xml:space="preserve"> </w:t></w:r><w:r><w:rPr><w:iCs /><w:i /></w:rPr><w:t xml:space="preserve">M¯§}¾ÑGù9 Ïé®¦³0</w:t></w:r><w:r><w:t xml:space="preserve">ÎvÑJÓ¬¬7ÊåÎ8»Xgèìü5ãì{ugg£¯yäpue¾D+wÍýhÄ</w:t></w:r><w:hyperlink r:id="rId21"><w:r><w:rPr><w:rStyle w:val="Hyperlink" /></w:rPr><w:t xml:space="preserve">w@ö6¼sFÌ</w:t></w:r></w:hyperlink><w:r><w:t xml:space="preserve">®Èfv°+Á³!“¶%XGLZ:KöÈÑàxÖf¿Êäù mÏ WN’Ìðg»SN?8§0¡eçÄæçbÀ¦-ÞF9o¹§Xò:.[By·ËÙ»¬ËÔ+¸L¿Øe§*®Ä#ÇJàÎäg&amp;È_ËÈ¤ìæ</w:t></w:r><w:r><w:t xml:space="preserve"> </w:t></w:r><w:r><w:t xml:space="preserve">{æT</w:t></w:r><w:r><w:t xml:space="preserve"> </w:t></w:r><w:r><w:t xml:space="preserve">k«I+¸¤ÐÓWØk#©Å¯fJj~®«;¦eE</w:t></w:r><w:r><w:softHyphen /></w:r><w:r><w:t xml:space="preserve">XRØ]DÑ´s</w:t></w:r><w:r><w:t xml:space="preserve"> </w:t></w:r><w:r><w:t xml:space="preserve">Eç¹`üfkÉmæHÔ</w:t></w:r></w:p><w:p><w:pPr><w:pStyle w:val="BodyText" /></w:pPr><w:r><w:t xml:space="preserve">QÁV_C«µÉ</w:t></w:r><w:r><w:rPr><w:iCs /><w:i /></w:rPr><w:t xml:space="preserve">£À=ËÒó</w:t></w:r><w:r><w:rPr><w:iCs /><w:i /></w:rPr><w:t xml:space="preserve">$êÓÌhÐ¹íáfÚ5(GMKïA7@r2¾íÆµgsDÖ3&lt;pDvÄ¹m1G ·\sò²X¼cr?&lt;ÿÉ÷á9×S¹Ä]0áxÎHòLDÉ±Ô%é!¹²6¼qg¥@L,ZpGÚÙÔ {M&lt;}¬§ùÿ¢&amp;ð¯K.¨xÆbß¨BêsU-ÏÎp¿&#39;%±¸QÄ_K¢mÀì Mi\3½{íu¬AÒzVrÜð×ßÊ¶b(-e®/Xß~ÚOÚ_ÊÙÛ¯ZMv@V¢YE³£$</w:t></w:r><w:r><w:rPr><w:iCs /><w:i /></w:rPr><w:t xml:space="preserve">É±f»¾Ü®§DoÏÏÚ¥ç³æ»Ô«¨r®^Æ±Í+ÐÂa</w:t></w:r><w:r><w:rPr><w:iCs /><w:i /></w:rPr><w:t xml:space="preserve"> </w:t></w:r><w:r><w:rPr><w:iCs /><w:i /></w:rPr><w:t xml:space="preserve">m%´±,e7çI²ÙXE</w:t></w:r><w:r><w:rPr><w:iCs /><w:i /></w:rPr><w:t xml:space="preserve"> </w:t></w:r><w:r><w:rPr><w:iCs /><w:i /></w:rPr><w:t xml:space="preserve">åàaªeNh±tÓõ²ß&lt;ü;èÿÊ(áø¶µ</w:t></w:r><w:r><w:rPr><w:iCs /><w:i /></w:rPr><w:t xml:space="preserve"> </w:t></w:r><w:r><w:rPr><w:iCs /><w:i /></w:rPr><w:t xml:space="preserve">Þ¬z»Þt-3´&amp;8Ù=wV×¾D«E</w:t></w:r><w:r><w:t xml:space="preserve">jÂ¬å</w:t></w:r><w:r><w:rPr><w:rStyle w:val="VerbatimChar" /></w:rPr><w:t xml:space="preserve">kõT®%/÷uis{7ÂÀºSYKå&amp;ír&#39;øîIDØóJDgÐÁ ÿ6á¿³e±¦3Oý1lgñ#WL,ð/t·$ò» îÀöjVìØ;   íÌ]CÐã\ ~ú£¹¢Ô_6¢®9,¬)òS;[EÃGtÀæØqÀGì$</w:t></w:r><w:r><w:t xml:space="preserve">’#v°Ó[lá±lËJn«^2ÛÎe§V¢RØBqµ¯4w«è äyÕh¯âþB »Î·¿_ÌÝ#jîOÃ</w:t></w:r><w:r><w:softHyphen /></w:r><w:r><w:t xml:space="preserve">ºHètoè57ÄËËÔ.G[Zî0Þ½</w:t></w:r><w:r><w:softHyphen /></w:r><w:r><w:t xml:space="preserve">A©®É¨ÛT@)ånE:¬Cü&gt;R7} Y!É{*</w:t></w:r><w:r><w:softHyphen /></w:r><w:r><w:t xml:space="preserve">EÞ§¥c/¾ÃþÈÉü9®´µûÑëå¸ù=Ï§ý¡hoFÏ+ÁEÈÅ?àEU uezº&amp;n½°Â_i?y8p*3©¤Ûo°</w:t></w:r><w:r><w:t xml:space="preserve"> </w:t></w:r><w:r><w:t xml:space="preserve">]ÿÐøàqL~I#2|Ït¯³q|</w:t></w:r><w:r><w:t xml:space="preserve"> </w:t></w:r><w:r><w:t xml:space="preserve">F%-g¹æQãððÌ¾ ¹¿¡ÎÿPK</w:t></w:r><w:r><w:t xml:space="preserve"> </w:t></w:r><w:r><w:t xml:space="preserve">1òIJXñ9:Æ&amp;“t</w:t></w:r><w:r><w:t xml:space="preserve"> </w:t></w:r><w:r><w:t xml:space="preserve">NÑð¼Yap</w:t></w:r><w:r><w:rPr><w:iCs /><w:i /></w:rPr><w:t xml:space="preserve">ò4ì¤SácßL4ºFE³5ÖÄ£§éRpUe4Ü£Þ;ð±,è©6</w:t></w:r><w:r><w:rPr><w:iCs /><w:i /></w:rPr><w:t xml:space="preserve"> </w:t></w:r><w:r><w:rPr><w:iCs /><w:i /></w:rPr><w:t xml:space="preserve">µö</w:t></w:r><w:r><w:rPr><w:iCs /><w:i /></w:rPr><w:softHyphen /></w:r><w:r><w:rPr><w:iCs /><w:i /></w:rPr><w:t xml:space="preserve">ÅP65q=Î~{Nafw</w:t></w:r><w:r><w:rPr><w:iCs /><w:i /></w:rPr><w:t xml:space="preserve"> </w:t></w:r><w:hyperlink r:id="rId22"><w:r><w:rPr><w:rStyle w:val="Hyperlink" /><w:iCs /><w:i /></w:rPr><w:t xml:space="preserve">gt@Â</w:t></w:r></w:hyperlink><w:r><w:t xml:space="preserve">N¹SF=Åá³´9û,Æó?ÀRÃa±:#)Ç9ËcÊó¿d</w:t></w:r><w:r><w:t xml:space="preserve"> </w:t></w:r><w:r><w:t xml:space="preserve">{æT</w:t></w:r></w:p><w:bookmarkStart w:id="33" w:name="how-to-navigate-this-book" /><w:p><w:pPr><w:pStyle w:val="Heading3" /></w:pPr><w:r><w:t xml:space="preserve">How To Navigate This Book</w:t></w:r></w:p><w:p><w:pPr><w:pStyle w:val="FirstParagraph" /></w:pPr><w:r><w:t xml:space="preserve">To move quickly to different portions of the book, click on the appropriate chapter or section in the table of contents on the left. The buttons at the top of the page allow you to show/hide the table of contents, search the book, change font settings, download a pdf or ebook copy of this book, or get hints on various sections of the book.</w:t></w:r><w:r><w:t xml:space="preserve"> </w:t></w:r><w:r><w:drawing><wp:inline><wp:extent cx="3157086" cy="558265" /><wp:effectExtent b="0" l="0" r="0" t="0" /><wp:docPr descr="Figure 0.1: Top menu bar" title="" id="24" name="Picture" /><a:graphic><a:graphicData uri="http://schemas.openxmlformats.org/drawingml/2006/picture"><pic:pic><pic:nvPicPr><pic:cNvPr descr="assets/course-intro/menu.png" id="25" name="Picture" /><pic:cNvPicPr><a:picLocks noChangeArrowheads="1" noChangeAspect="1" /></pic:cNvPicPr></pic:nvPicPr><pic:blipFill><a:blip r:embed="rId23" /><a:stretch><a:fillRect /></a:stretch></pic:blipFill><pic:spPr bwMode="auto"><a:xfrm><a:off x="0" y="0" /><a:ext cx="3157086" cy="558265" /></a:xfrm><a:prstGeom prst="rect"><a:avLst /></a:prstGeom><a:noFill /><a:ln w="9525"><a:noFill /><a:headEnd /><a:tailEnd /></a:ln></pic:spPr></pic:pic></a:graphicData></a:graphic></wp:inline></w:drawing></w:r></w:p><w:p><w:pPr><w:pStyle w:val="BodyText" /></w:pPr><w:r><w:t xml:space="preserve">The faint left and right arrows at the sides of each page (or bottom of the page if itâs narrow enough) allow you to step to the next/previous section. Hereâs what they look like:</w:t></w:r><w:r><w:t xml:space="preserve"> </w:t></w:r><w:r><w:drawing><wp:inline><wp:extent cx="644892" cy="519764" /><wp:effectExtent b="0" l="0" r="0" t="0" /><wp:docPr descr="Figure 0.2: Left and right navigation arrows" title="" id="27" name="Picture" /><a:graphic><a:graphicData uri="http://schemas.openxmlformats.org/drawingml/2006/picture"><pic:pic><pic:nvPicPr><pic:cNvPr descr="assets/course-intro/left_arrow.png" id="28" name="Picture" /><pic:cNvPicPr><a:picLocks noChangeArrowheads="1" noChangeAspect="1" /></pic:cNvPicPr></pic:nvPicPr><pic:blipFill><a:blip r:embed="rId26" /><a:stretch><a:fillRect /></a:stretch></pic:blipFill><pic:spPr bwMode="auto"><a:xfrm><a:off x="0" y="0" /><a:ext cx="644892" cy="519764" /></a:xfrm><a:prstGeom prst="rect"><a:avLst /></a:prstGeom><a:noFill /><a:ln w="9525"><a:noFill /><a:headEnd /><a:tailEnd /></a:ln></pic:spPr></pic:pic></a:graphicData></a:graphic></wp:inline></w:drawing></w:r><w:r><w:drawing><wp:inline><wp:extent cx="510138" cy="471637" /><wp:effectExtent b="0" l="0" r="0" t="0" /><wp:docPr descr="(#fig:unnamed-chunk-3)Left and right navigation arrows" title="" id="30" name="Picture" /><a:graphic><a:graphicData uri="http://schemas.openxmlformats.org/drawingml/2006/picture"><pic:pic><pic:nvPicPr><pic:cNvPr descr="assets/course-intro/right_arrow.png" id="31" name="Picture" /><pic:cNvPicPr><a:picLocks noChangeArrowheads="1" noChangeAspect="1" /></pic:cNvPicPr></pic:nvPicPr><pic:blipFill><a:blip r:embed="rId29" /><a:stretch><a:fillRect /></a:stretch></pic:blipFill><pic:spPr bwMode="auto"><a:xfrm><a:off x="0" y="0" /><a:ext cx="510138" cy="471637" /></a:xfrm><a:prstGeom prst="rect"><a:avLst /></a:prstGeom><a:noFill /><a:ln w="9525"><a:noFill /><a:headEnd /><a:tailEnd /></a:ln></pic:spPr></pic:pic></a:graphicData></a:graphic></wp:inline></w:drawing></w:r></w:p><w:p><w:pPr><w:pStyle w:val="BodyText" /></w:pPr><w:r><w:t xml:space="preserve">You can also download an offline copy of this books in various formats, such as pdf or an ebook. If you are having any accessibility or navigation issues with this book, please reach out to your instructor or our online team at</w:t></w:r><w:r><w:t xml:space="preserve"> </w:t></w:r><w:hyperlink r:id="rId32"><w:r><w:rPr><w:rStyle w:val="Hyperlink" /></w:rPr><w:t xml:space="preserve">elearning@twu.ca</w:t></w:r></w:hyperlink></w:p><w:bookmarkEnd w:id="33" /><w:bookmarkStart w:id="37" w:name="course-units" /><w:p><w:pPr><w:pStyle w:val="Heading3" /></w:pPr><w:r><w:t xml:space="preserve">Course Units</w:t></w:r></w:p><w:p><w:pPr><w:pStyle w:val="FirstParagraph" /></w:pPr><w:r><w:t xml:space="preserve">This course is organized into 10 units. Each unit of the course will provide you with the following information:</w:t></w:r></w:p><w:p><w:pPr><w:numPr><w:ilvl w:val="0" /><w:numId w:val="1001" /></w:numPr><w:pStyle w:val="Compact" /></w:pPr><w:r><w:t xml:space="preserve">A general overview of the key concepts that will be addressed during the unit.</w:t></w:r><w:r><w:br /></w:r></w:p><w:p><w:pPr><w:numPr><w:ilvl w:val="0" /><w:numId w:val="1001" /></w:numPr><w:pStyle w:val="Compact" /></w:pPr><w:r><w:t xml:space="preserve">Specific learning outcomes and topics for the unit.</w:t></w:r><w:r><w:br /></w:r></w:p><w:p><w:pPr><w:numPr><w:ilvl w:val="0" /><w:numId w:val="1001" /></w:numPr><w:pStyle w:val="Compact" /></w:pPr><w:r><w:t xml:space="preserve">Learning activities to help you engage with the concepts. These often include key readings, videos, and reflective prompts.</w:t></w:r><w:r><w:br /></w:r></w:p><w:p><w:pPr><w:numPr><w:ilvl w:val="0" /><w:numId w:val="1001" /></w:numPr><w:pStyle w:val="Compact" /></w:pPr><w:r><w:t xml:space="preserve">The Assessment section provides details on assignments you will need to complete throughout the course to demonstrate your understanding of the course learning outcomes.</w:t></w:r></w:p><w:p><w:pPr><w:pStyle w:val="FirstParagraph" /></w:pPr><w:r><w:t xml:space="preserve">PK</w:t></w:r><w:r><w:t xml:space="preserve"> </w:t></w:r><w:r><w:t xml:space="preserve">M||g}Æw°~DJ%</w:t></w:r><w:r><w:t xml:space="preserve">$ýnOhÚ&lt;W2++M¤&amp;tÞJøtü vb*½O½×÷ÑQ»£ÎNiþ }N/öÑÐkæ¤°ë®ñº×áÞºÀIíbPoRYLFxTÐ{&#39;.</w:t></w:r><w:r><w:softHyphen /></w:r><w:r><w:t xml:space="preserve">ÿGÇÝ«Ñ¬Z}ñ[sÕÛYÇC cLzÃ;¬ß1\ÝAWÑBa#Òêº{(Ìç, EcqïÑQw.xóßPK B¨i7¨RwXg&amp;¢ùQâB¹=! ¨]tçóóåùrï·êsq1h6-(&amp;Zz ÕäùoIj¢.U[BÑ0¤[ÄböT8Ô.fOR¹ÇDæzÆ¶½ÆüLµ¶òÚNAm^Â]çßE³óäÈ_J¦Ü³hxÙ¢ý,7 ëÌÎ©Ã{á`ÙNR®ýYo§ªs_Ë)¥Q¥ËÓþÞ&gt;z²$</w:t></w:r><w:r><w:t xml:space="preserve">&amp;fzO]sIfW</w:t></w:r><w:r><w:t xml:space="preserve">$ú&gt;2_Nxp7PK º}«</w:t></w:r><w:r><w:softHyphen /></w:r><w:r><w:t xml:space="preserve">Ù°äëÕ¢ÓÒ¡Ç»bb9msÄñÇÎÌ¸q_Á6Gk)&#39;Æ¤×jyC¢Áåö¿K¿&lt;6Rê#î6-{¶}`cq¦ä¯ÚyÚ&#39;&#39;l¨r¶ÝdghZRÞ  %·&lt;¸#ðíw$</w:t></w:r><w:r><w:rPr><w:rStyle w:val="VerbatimChar" /></w:rPr><w:t xml:space="preserve">Ô bÂûðr¬´ÿÂt/Í:^ë¦O×Lô)íåàcë3&gt;\ÚVóCÕi&quot;P!½!*KvÈìÛ¨.ò QðÎ¹H¥ÙÝ|Å%¦V(«¿RD¬&quot;â§M~õ÷Ù|PK V Pb&lt;¾,]þ¼÷þ¼~ón&gt;Ü4qp,_IÇ};\</w:t></w:r><w:r><w:t xml:space="preserve">]æïÔ¡1U5#u{¯WDõ3éT</w:t></w:r><w:r><w:rPr><w:iCs /><w:i /></w:rPr><w:t xml:space="preserve">Ë ¯Ò2õ1[ÀJþMñdíÛÿ~PK</w:t></w:r><w:r><w:rPr><w:iCs /><w:i /></w:rPr><w:t xml:space="preserve"> </w:t></w:r><w:r><w:rPr><w:iCs /><w:i /></w:rPr><w:t xml:space="preserve">2</w:t></w:r><w:r><w:rPr><w:iCs /><w:i /></w:rPr><w:t xml:space="preserve">$ioç¥ö±öÖ&amp;8!°`6í Åö9þ&gt;?iúéËkJ{L² dí^%{É&amp;_ä¿;$</w:t></w:r><w:r><w:rPr><w:iCs /><w:i /></w:rPr><w:t xml:space="preserve">ùüé0wÑ:</w:t></w:r><w:r><w:rPr><w:iCs /><w:i /><w:iCs /><w:i /></w:rPr><w:t xml:space="preserve">Q@ÍÜ þñ ûyÎ%ó|¹Ù}x</w:t></w:r><m:oMath><m:r><m:t>É</m:t></m:r><m:r><m:rPr><m:sty m:val="p" /></m:rPr><m:t></m:t></m:r><m:r><m:t>m</m:t></m:r><m:r><m:t> </m:t></m:r><m:r><m:t>ï</m:t></m:r></m:oMath><w:r><w:rPr><w:iCs /><w:i /><w:iCs /><w:i /></w:rPr><w:t xml:space="preserve">Dª</w:t></w:r><w:r><w:rPr><w:iCs /><w:i /><w:iCs /><w:i /></w:rPr><w:t xml:space="preserve"> </w:t></w:r><w:r><w:rPr><w:iCs /><w:i /><w:iCs /><w:i /></w:rPr><w:t xml:space="preserve">ù©ñFS{8Ìx</w:t></w:r><w:r><w:rPr><w:iCs /><w:i /></w:rPr><w:t xml:space="preserve">DÏð</w:t></w:r><w:r><w:rPr><w:rStyle w:val="VerbatimChar" /><w:iCs /><w:i /></w:rPr><w:t xml:space="preserve">¦¹ZüV³\ë ³M¾ñ1~® Ãº¹ë»_gÄÃ3OtoQÍÅx =ë´ÏE-S¿¡ç÷vy¬Ån</w:t></w:r><w:r><w:rPr><w:iCs /><w:i /></w:rPr><w:t xml:space="preserve">a3uâ[¸ñÞÍ*ºqt_I²K+¶</w:t></w:r><w:r><w:rPr><w:rStyle w:val="VerbatimChar" /><w:iCs /><w:i /></w:rPr><w:t xml:space="preserve">ÛSÕ@Òl×wßMiÞ¼ÙÓKwÒÛADcZ*ît   öa&amp;ñÛ-1ádÖ¹ë,&#39;®ÛE9#8ËiAøÆ;¦ù6Çä</w:t></w:r><w:r><w:rPr><w:iCs /><w:i /></w:rPr><w:t xml:space="preserve">6L´½:&lt;mØXÑ</w:t></w:r><w:r><w:rPr><w:rStyle w:val="VerbatimChar" /><w:iCs /><w:i /></w:rPr><w:t xml:space="preserve">elÙÞ d§ø±²¤°©hæÁxÃç·óEÌÃåº&lt;JC&gt;;_@ÃYØ¨ ÷l&amp; ¾_a#_</w:t></w:r><w:r><w:rPr><w:rStyle w:val="VerbatimChar" /><w:iCs /><w:i /></w:rPr><w:softHyphen /></w:r><w:r><w:rPr><w:rStyle w:val="VerbatimChar" /><w:iCs /><w:i /></w:rPr><w:t xml:space="preserve">ËhçD§Ñ öÈ +güzüM»¯&amp;~÷øp·y9þI «¨»å.J*fØ@æºgPª¥AÌÂwã¢ ÕaqlcëÂâY;Ø÷Fkf9BÕYùrnS ÚÂÂØImÂ¬F,KÕÁbqÂØ t9ÀÎÑ&amp;sÄÂ®ÐÎ®/</w:t></w:r><w:r><w:rPr><w:iCs /><w:i /></w:rPr><w:t xml:space="preserve">2_4ÃwÆ}Ñ’shòÅ3</w:t></w:r><w:r><w:rPr><w:iCs /><w:i /></w:rPr><w:t xml:space="preserve"> </w:t></w:r><w:r><w:rPr><w:iCs /><w:i /></w:rPr><w:t xml:space="preserve">´ìJ´n/6-»R5&lt;³¬¬-»Ri«[</w:t></w:r><w:hyperlink r:id="rId34"><w:r><w:rPr><w:rStyle w:val="Hyperlink" /><w:iCs /><w:i /></w:rPr><w:t xml:space="preserve">ÆËÀ@Ë</w:t></w:r></w:hyperlink><w:r><w:rPr><w:iCs /><w:i /></w:rPr><w:t xml:space="preserve">®T§êñ&gt;Ð²+ºe&lt;A´ìJäÌ2K(®TêA£g4s{</w:t></w:r><w:r><w:rPr><w:iCs /><w:i /></w:rPr><w:t xml:space="preserve">¸þëYçh’Âø´;qzÇ]¸ÆWýtáÌvÞí8Ô³ÚqFµãÌ.Ý]¸òSøE Õ ì¸2v÷jÇ¼à</w:t></w:r><w:r><w:rPr><w:rStyle w:val="VerbatimChar" /><w:iCs /><w:i /></w:rPr><w:t xml:space="preserve">¥ö/¯ÿPK Hà¯¿÷=ëË³ÁøÑÀ¢Í7x8|¹¿|³üþÛ¯Ïo£øÅ£ÅsÑ[ß&gt;lãx÷v8ì-õIôÛÑ&#39;nXè&gt; ÷»76ów$v×®çÆ/ÃÉh4¤0¡   Ûl\¾cöÞ§A,í!õ8&quot;¢</w:t></w:r><w:r><w:rPr><w:rStyle w:val="VerbatimChar" /><w:iCs /><w:i /></w:rPr><w:softHyphen /></w:r><w:r><w:rPr><w:rStyle w:val="VerbatimChar" /><w:iCs /><w:i /></w:rPr><w:t xml:space="preserve">»2´g´g:»Ù4x }/Áóä0ã ïÚ!Ø&amp;þW&amp;õHBqóñHþå{SÀ¤0,ª cÈ-U×áÌr×Qp&quot;&#39;v¶ ¤IÖ®CaKb²%ÑVE¤0ÇNs¸_TÑ·ß^=,$k#qÖ-N%</w:t></w:r><w:r><w:rPr><w:rStyle w:val="VerbatimChar" /><w:iCs /><w:i /></w:rPr><w:softHyphen /></w:r><w:r><w:rPr><w:rStyle w:val="VerbatimChar" /><w:iCs /><w:i /></w:rPr><w:t xml:space="preserve">¤ââ?+iK+«Â@ôÙïèì½8Ã0ý~ÿ]² ¬ç·$²]÷;ÈKñ]^àó r&lt;ÅbåñëÈ§Dñyä</w:t></w:r><w:r><w:rPr><w:rStyle w:val="VerbatimChar" /><w:iCs /><w:i /></w:rPr><w:softHyphen /></w:r><w:r><w:rPr><w:rStyle w:val="VerbatimChar" /><w:iCs /><w:i /></w:rPr><w:t xml:space="preserve">ÉVü¡IÊ.úÏñD¼³Áä$´*=&lt;ðk^àÙoîÎÕrÏ4xóån¥¸å0</w:t></w:r><w:r><w:rPr><w:rStyle w:val="VerbatimChar" /><w:iCs /><w:i /></w:rPr><w:softHyphen /></w:r><w:r><w:rPr><w:rStyle w:val="VerbatimChar" /><w:iCs /><w:i /></w:rPr><w:t xml:space="preserve">Ü°\å]ù,zGlWD61å]÷´fÂ¨ÃJ»ò&gt;Î{ü]2ððæbû &gt;Lç3áC7ýH»g;Òÿ¾½ýðàúî×qhpxöåê&amp;tYÈÇ#åY°uúmK/uÄséCä¼ÿnÓmx¾ßR&quot;ÆGëTF þX&lt;ØÆY³ë ÜÀáê</w:t></w:r><w:r><w:rPr><w:iCs /><w:i /></w:rPr><w:t xml:space="preserve">M±N°ÐÚh4ÇZ</w:t></w:r><w:r><w:rPr><w:rStyle w:val="VerbatimChar" /><w:iCs /><w:i /></w:rPr><w:t xml:space="preserve">-ûÅÌ¶Æ80b0R0B020&quot;000ò»®g]q9q¸ cqÀbjÅô;  8\0&quot; 8õÄÀItZêgùA]bqe±µqö!ú#Òàz|]oÇá!÷!B¥sñtCCLQT#¢zn@</w:t></w:r><w:r><w:rPr><w:iCs /><w:i /></w:rPr><w:t xml:space="preserve">ï¯14¸#x</w:t></w:r><w:r><w:rPr><w:rStyle w:val="VerbatimChar" /><w:iCs /><w:i /></w:rPr><w:t xml:space="preserve">4p°0Äre}¼+ICÝ&gt;áÆ NðnÐ^ÅºØ{Å»FCXóHEÄAXõ(-V½« hÞ¥pÈÞaQÂ!,DWPºöû&gt;é!®iÜnÝ&lt;d·µÄþGÜæ¼X÷(Cv¶L¼®x=Ý</w:t></w:r><w:r><w:rPr><w:iCs /><w:i /></w:rPr><w:t xml:space="preserve">Ð8´^’bõ«gä}ã_È¤úñöÉÂ¡A%_ºa’ær÷À</w:t></w:r><w:r><w:rPr><w:rStyle w:val="VerbatimChar" /><w:iCs /><w:i /></w:rPr><w:t xml:space="preserve">A³/;òUð£°üO¶s°rÉ&lt;=S§P@Oõ¤&#39; Ö&#39;²ëvã7@jÅ÷o|âzâlòáþÓGëíÄ[°xÁâùx é®Ç?¾Ñõ?\&lt;ç@ðUás¬ Y¢</w:t></w:r><w:r><w:rPr><w:rStyle w:val="VerbatimChar" /><w:iCs /><w:i /></w:rPr><w:softHyphen /></w:r><w:r><w:rPr><w:rStyle w:val="VerbatimChar" /><w:iCs /><w:i /></w:rPr><w:t xml:space="preserve">\ñ+b_y¸3BKÀ?èËÐA»á1¬XbyGüÖÍøõÌXÙR~%¡+¢c´þu¦ì¡DûõÔFú®ÞÇr7F.&amp; ÂL^ÀCÅ%§|ÊBÆ¨o¡¾&lt;´ú®&lt;E.ÊIM</w:t></w:r><w:r><w:rPr><w:rStyle w:val="VerbatimChar" /><w:iCs /><w:i /></w:rPr><w:softHyphen /></w:r><w:r><w:rPr><w:rStyle w:val="VerbatimChar" /><w:iCs /><w:i /></w:rPr><w:t xml:space="preserve">Æ zy,Üì=ÄFÌñZ1CÄkFæíý B</w:t></w:r><w:r><w:rPr><w:rStyle w:val="VerbatimChar" /><w:iCs /><w:i /></w:rPr><w:softHyphen /></w:r><w:r><w:rPr><w:rStyle w:val="VerbatimChar" /><w:iCs /><w:i /></w:rPr><w:t xml:space="preserve">´Ä¬³D¯2¦r$ B FDÃeá</w:t></w:r><w:r><w:rPr><w:iCs /><w:i /></w:rPr><w:t xml:space="preserve">VAC8UÐi4¬Å¦7ÜÖ&amp;¸¦7¦7¦7¦·é;n6|¡8ï(hÚS0g ¦þ</w:t></w:r><w:r><w:rPr><w:iCs /><w:i /></w:rPr><w:t xml:space="preserve">$|ÁÂ|ïÑ±WÀÝl#¾ÇÊâ¡</w:t></w:r><w:r><w:rPr><w:iCs /><w:i /></w:rPr><w:softHyphen /></w:r><w:r><w:rPr><w:iCs /><w:i /></w:rPr><w:t xml:space="preserve">x÷ëuEà¡Qý®ñ`¨aloÏckk.qM~a´?ØGlºeCÃ:÷vú¶±u·MO¥Û2&amp;Qu[.1½68îÞÏJµ,åäÍæc³&amp;ÙÒ,£1â´ùX&quot;|lmï&lt;¢1`0ÏkÚÆcA&lt;Ö¹m}p¹Év7Ï.ÛÊ$</w:t></w:r><w:r><w:rPr><w:iCs /><w:i /></w:rPr><w:t xml:space="preserve">{YW]&amp;£DiF·ôÉô»¡:8l/cjdkÙ(wYÔ0#x1ÆúÒê½±·Wõn]õÇd,©èb4õnl</w:t></w:r><w:r><w:t xml:space="preserve">£(]cxS#ts×I×Ì^±T´ÒmªÒ5È®úÓ½Nº£ Ä¨(]cPEé[ÀËYT¤Û»NºfFðb¥¢î LºÙU³×Ib4¥kl*£(]cxS#ts×I×Ì^±T´Ò=I× »êOcö:éB&amp;£¢t-</w:t></w:r><w:r><w:t xml:space="preserve">(</w:t></w:r><w:r><w:rPr><w:bCs /><w:b /></w:rPr><w:t xml:space="preserve">e?</w:t></w:r><w:r><w:t xml:space="preserve">)</w:t></w:r><w:r><w:t xml:space="preserve">¥kl/cjdQncî:éÁ1Vº3t</w:t></w:r><w:r><w:t xml:space="preserve"> </w:t></w:r><w:r><w:t xml:space="preserve">²«þ4f¯“.Äh1*J×ØTFQºÆð2¦Fé6æ®“®¼c©¸kÏeòëÎ{ÄWòk«(_íuHvÿä1ÊÞ=üâùdihyj ¢Êæ§#CóY~</w:t></w:r><w:r><w:rPr><w:vertAlign w:val="superscript" /></w:rPr><w:t xml:space="preserve">0õ}</w:t></w:r><w:r><w:t xml:space="preserve">Ñ(c+</w:t></w:r><w:r><w:t xml:space="preserve"> </w:t></w:r><w:r><w:t xml:space="preserve">Êr &gt;dºóI[-w</w:t></w:r><w:r><w:t xml:space="preserve">+â¶1©9ëý%iÄ¼’êX¯ÞFû6Ïð¹p²(NÞÈnÉ»ÅÕK) |zåd?bN¸/½IÞk,³Ò³²é-(iM-,OO*Ç&amp;d÷%g</w:t></w:r><w:r><w:t xml:space="preserve"> </w:t></w:r><w:r><w:t xml:space="preserve">µ&amp;¼fmù¸-&amp;M×Ç</w:t></w:r><w:r><w:t xml:space="preserve">$?4Id³[êûhòäÐzÉ²Zç·a$</w:t></w:r><w:r><w:t xml:space="preserve">.óN2F³ùåe/½¬úÒÝµ(y}âÑ(ùX¹ÉZ</w:t></w:r><w:r><w:rPr><w:vertAlign w:val="superscript" /></w:rPr><w:t xml:space="preserve">½×:Pq</w:t></w:r><w:r><w:rPr><w:vertAlign w:val="superscript" /></w:rPr><w:softHyphen /></w:r><w:r><w:rPr><w:vertAlign w:val="superscript" /></w:rPr><w:t xml:space="preserve">¶ü(~/F«üÃí</w:t></w:r><w:r><w:t xml:space="preserve">Ü+.|NúÓÎ|ÝX· ³äõ¼ÜÅñÔ9íâg{×ç</w:t></w:r><w:r><w:rPr><w:vertAlign w:val="superscript" /></w:rPr><w:t xml:space="preserve">ÓgëùD÷p£8ù³þFqö&gt;}&amp;Òå¥â¼«ô¿UÚ¶çLMgq¥¢BÚÂâ_j®</w:t></w:r><w:r><w:t xml:space="preserve">@&gt;dË®o×</w:t></w:r><w:r><w:t xml:space="preserve">“</w:t></w:r><w:r><w:t xml:space="preserve">¯ÉW±þpÉ%WÕÖø’ÕÖdÖÖ¢</w:t></w:r><w:r><w:softHyphen /></w:r><w:r><w:t xml:space="preserve">éßÚjÕÖäµåvDM’5ü</w:t></w:r><w:r><w:softHyphen /></w:r><w:r><w:t xml:space="preserve">¦</w:t></w:r><w:hyperlink r:id="rId35"><w:r><w:rPr><w:rStyle w:val="Hyperlink" /></w:rPr><w:t xml:space="preserve">Ü@8</w:t></w:r></w:hyperlink><w:r><w:t xml:space="preserve">±7Ú}</w:t></w:r><w:r><w:t xml:space="preserve">”</w:t></w:r><w:r><w:t xml:space="preserve">çQ</w:t></w:r><w:r><w:softHyphen /></w:r><w:r><w:t xml:space="preserve">Ð¦Ç,´WSØ)Da§+¬ÂNPaéæ¾ºÐf¡eÄs¹Ôòù8</w:t></w:r><w:r><w:t xml:space="preserve"> </w:t></w:r><w:r><w:rPr><w:vertAlign w:val="superscript" /></w:rPr><w:t xml:space="preserve">c77wõQ”îNÞÍOÏ’?</w:t></w:r><w:r><w:t xml:space="preserve">wUq</w:t></w:r><w:r><w:t xml:space="preserve">“</w:t></w:r><w:r><w:t xml:space="preserve">¸</w:t></w:r><w:r><w:rPr><w:vertAlign w:val="superscript" /></w:rPr><w:t xml:space="preserve">{</w:t></w:r><w:r><w:t xml:space="preserve">CÄ4ÿiI5ÏLWéÓ¼#</w:t></w:r><w:r><w:t xml:space="preserve"> </w:t></w:r><w:r><w:t xml:space="preserve">Ì¸¯j</w:t></w:r><w:r><w:t xml:space="preserve">”</w:t></w:r><w:r><w:t xml:space="preserve">·d.ÆïÀd/ d/~R²çÿ’d/!d/R²?)Ù5é5ïù-ïÙ%ïì-n</w:t></w:r><w:r><w:softHyphen /></w:r><w:r><w:t xml:space="preserve">²ê®¯!7Û(&lt;lÖ</w:t></w:r><w:r><w:t xml:space="preserve"> </w:t></w:r><w:r><w:t xml:space="preserve">ð].IÊ»¢±xX³#]&lt;Z§À¥±¼´µ(ÿq%W¢IùÎwIës¶ë’3¬¨ç}</w:t></w:r><w:r><w:t xml:space="preserve">“</w:t></w:r><w:r><w:t xml:space="preserve">Iv¶kÈëÑM¬Iò±5¹ñ¸!</w:t></w:r><w:r><w:t xml:space="preserve">”</w:t></w:r><w:hyperlink r:id="rId36"><w:r><w:rPr><w:rStyle w:val="Hyperlink" /></w:rPr><w:t xml:space="preserve">G@õ</w:t></w:r></w:hyperlink><w:r><w:t xml:space="preserve">Ã¢CÃ¼&amp;¿fÙ©I)ÉKbÄÏ</w:t></w:r><w:r><w:t xml:space="preserve">®ÞÒ«ÉG°ÃèÒ&gt;)o hÁÄ)Hy[ñNQU5¬W³ÓÑô¢¸^ÕS=b.ÐÆå</w:t></w:r><w:r><w:t xml:space="preserve">$Ú:ÒÞG\¹ò´£¬&#39;yï}&gt;pÜ¯è,M9 ³QËIë+ñ.\ÛHwyV_u^E+Ó:©MkÒÆîrqí&gt;ß+ñ^) üÐóð§¡§LVóé¢ØS`Ó}zµìJ2§öÌæH&quot;7ÌYkÌÅ nt3ÕÃ!¯zU-¦ÌWÄ]8Ósx+îT[õ^CÑ¹|ûISd9»Ô¶QÌmd2{IëI¾ÿ½ãM&lt;¬£84XyÑÆ£NÎtTt¦£VOt ýt!üC6æMÛKÝ²çA¡Ê±Vø«À¦8ac¶45¶³ÿ/XèÐ0*TÏN÷dÔtLäÑ_éZ¼».eqX{:÷Ü\ ô!ãM^û´Ò`ÞsO kädØ&#39;®SÇÜÜÄjr©Ç^Açí»¯ivKé%?õûºuý«K¥áÄ®oês¿Áéjo¯ÇW,G&quot;%¤&gt;&lt;ÖØí_Rl¨åµKw·U35ÈßflRO£õà</w:t></w:r><w:r><w:softHyphen /></w:r><w:r><w:t xml:space="preserve">úæì6/t¯,µø ãÂÜíw|N·Cw·¶çá`Iý&amp;yÏJf3WvV³óüW¯¸ÚpSÐ`öý°½~ÍÔÞ÷WÊUR</w:t></w:r><w:r><w:softHyphen /></w:r><w:r><w:t xml:space="preserve">ózó®1_ön±ªáÂ´{HllON/W,;È5</w:t></w:r><w:r><w:softHyphen /></w:r><w:r><w:t xml:space="preserve">s±døÈqùX\aÆñ/.s Lg§ËqA§xÒÐÞsoeí=!Øo8Á8¶órh×Ù&gt;´©|keeIé-A«Õâ¨vg}ãne9ÙfÓº#Pf½¹BÐQÈ={¬THIÒÖGãvJnFNÊÃ|oXµÆ*0ïß÷VêÜWÓúø¿äÞëÈØqj%Öí&lt;¥Ó&#39;#ÂÙéîÊµÎç&lt;áè\¾ôu.ç Gç²XÆ$</w:t></w:r><w:r><w:t xml:space="preserve">Ðz</w:t></w:r><w:r><w:softHyphen /></w:r><w:r><w:t xml:space="preserve">¦õq|±</w:t></w:r><w:r><w:t xml:space="preserve"> </w:t></w:r><w:r><w:t xml:space="preserve">};ËÑdìú-}à´</w:t></w:r><w:r><w:t xml:space="preserve">“</w:t></w:r><w:r><w:t xml:space="preserve">á£~â)§ÿpq¹½£ÜRòÏïßHÔJÒWâÜ£úè#OèSÍfôjÁÇû0Ô0yÂ±zì?ë?¤tîÙ_ÑoÿPK</w:t></w:r><w:r><w:t xml:space="preserve"> </w:t></w:r><w:r><w:t xml:space="preserve">vÎßZqýý©¿ÅùtLÊ õ«ÜïY¥V1%%Áæës</w:t></w:r><w:r><w:softHyphen /></w:r><w:r><w:t xml:space="preserve">Gón2!uÐXæÌÁ(¿æ A;/Ö0Ø÷ÎØéþÄ¡ ´!;êçæÁ.¶b</w:t></w:r><w:r><w:t xml:space="preserve">”</w:t></w:r><w:r><w:t xml:space="preserve">¯ªgûXç</w:t></w:r><w:r><w:t xml:space="preserve"> </w:t></w:r><w:r><w:t xml:space="preserve">¨²%1JÌ0¾´oVØ÷¥</w:t></w:r><w:r><w:rPr><w:vertAlign w:val="superscript" /></w:rPr><w:t xml:space="preserve">3YG:½YopfSq¢çx)l0</w:t></w:r><w:r><w:t xml:space="preserve">¿þò(JþPK</w:t></w:r><w:r><w:t xml:space="preserve"> </w:t></w:r><w:r><w:t xml:space="preserve">%PÐ#0÷#</w:t></w:r><w:r><w:t xml:space="preserve">‘</w:t></w:r><w:r><w:t xml:space="preserve">JHÿÚ </w:t></w:r><w:r><w:t xml:space="preserve">$X´,Jzñ&quot;o6ôÊ?§ÑxðpÓzG÷&gt;êÑØu]ÑMzkÊ_Ò¯×÷~Ô\ÛÂJ M</w:t></w:r><w:r><w:softHyphen /></w:r><w:r><w:t xml:space="preserve">$</w:t></w:r><w:r><w:t xml:space="preserve">G-45½,ÓJèÂ°=é6wpè</w:t></w:r><w:r><w:t xml:space="preserve">1)WÕi¢Á</w:t></w:r><w:r><w:rPr><w:iCs /><w:i /></w:rPr><w:t xml:space="preserve">KIøû¬|NWKÒT¬älW³c=òiù}&lt;æªÿ4éI×úâ0</w:t></w:r><w:r><w:rPr><w:iCs /><w:i /></w:rPr><w:t xml:space="preserve">$¾þ ÍPK }° A~Ë/í¢ñØ&gt;yEíQÙÚô «ê)¶jI.xò±Iòª|DbÓ©¨4ÒåeIy3[| Á</w:t></w:r><w:r><w:rPr><w:iCs /><w:i /></w:rPr><w:softHyphen /></w:r><w:r><w:rPr><w:iCs /><w:i /></w:rPr><w:t xml:space="preserve">+¿}ò-÷â&quot;¿|&quot;¨èçhð(KÁç¦øbÕ§º# aQí£ Ý«ºÉ;</w:t></w:r><w:r><w:rPr><w:iCs /><w:i /></w:rPr><w:softHyphen /></w:r><w:r><w:rPr><w:iCs /><w:i /></w:rPr><w:t xml:space="preserve">,l¨Ù*@ðßq*ïv«LÖwÀÕ4úX$</w:t></w:r><w:r><w:rPr><w:iCs /><w:i /></w:rPr><w:t xml:space="preserve">ó¶[±â»J§¶frÈÆ´Ñ°</w:t></w:r><w:r><w:rPr><w:iCs /><w:i /></w:rPr><w:t xml:space="preserve"> </w:t></w:r><w:r><w:rPr><w:iCs /><w:i /></w:rPr><w:t xml:space="preserve">£¬</w:t></w:r><w:r><w:rPr><w:iCs /><w:i /></w:rPr><w:t xml:space="preserve"> </w:t></w:r><w:r><w:rPr><w:iCs /><w:i /></w:rPr><w:t xml:space="preserve">ZâìÎÓæØ|È”Gp8Âçê</w:t></w:r><w:r><w:rPr><w:iCs /><w:i /></w:rPr><w:t xml:space="preserve"> </w:t></w:r><w:r><w:rPr><w:iCs /><w:i /></w:rPr><w:t xml:space="preserve">é¾¥Þð</w:t></w:r><w:r><w:rPr><w:iCs /><w:i /></w:rPr><w:t xml:space="preserve"> </w:t></w:r><w:r><w:rPr><w:iCs /><w:i /></w:rPr><w:t xml:space="preserve">±Ë¹ØAÃ(õ_òNþ Þø&gt;(GCæ¢)ÿH¡ö·ù@^yî</w:t></w:r><w:r><w:rPr><w:iCs /><w:i /></w:rPr><w:softHyphen /></w:r><w:r><w:rPr><w:iCs /><w:i /></w:rPr><w:t xml:space="preserve">þÉ</w:t></w:r><w:r><w:rPr><w:rStyle w:val="VerbatimChar" /><w:iCs /><w:i /></w:rPr><w:t xml:space="preserve">·JÓb.óm¼;òBC[39Äµmæ§·nÍ)çï@&gt;«ÇñËëEIßpG&#39;]Ãô/É_ Â0Ð_  ¹·DJÓ^Ä³ê½¤6</w:t></w:r><w:r><w:rPr><w:iCs /><w:i /></w:rPr><w:t xml:space="preserve">²!»-ú÷¦~ÇaÇ´ý+&lt;Å&lt;F#µ¢ÅÉÇÙÈûp</w:t></w:r><w:r><w:rPr><w:iCs /><w:i /></w:rPr><w:softHyphen /></w:r><w:r><w:rPr><w:iCs /><w:i /></w:rPr><w:t xml:space="preserve">Î²ïÚ[Æ=(ûHF.Ì©Qìa¤ºÔ±4s¹Ä&lt;+tÎ[¸ ]DVG</w:t></w:r><w:r><w:rPr><w:iCs /><w:i /></w:rPr><w:softHyphen /></w:r><w:r><w:rPr><w:iCs /><w:i /></w:rPr><w:t xml:space="preserve">OÊ®Äªôãä×k6þÐîïè1¼Óî©îPK</w:t></w:r><w:r><w:rPr><w:iCs /><w:i /></w:rPr><w:t xml:space="preserve"> </w:t></w:r><w:r><w:rPr><w:iCs /><w:i /></w:rPr><w:t xml:space="preserve">-¢ÄPqïwÌî¬fÆI|«àX©RUZõP¤Þz¨Ú”Ôý4i©Z*ñúõz×APAñ&lt;~ÿ÷cfìc’-¯v¾ê!ø&lt; IØònö{çÖ&lt;</w:t></w:r><w:r><w:rPr><w:iCs /><w:i /></w:rPr><w:t xml:space="preserve">$NÌxBZÞHïÒæÇ]Ä*&quot;1A@È Üò&quot;¥ÒJEú°åyö\ÄXÁT@à#à³J½Z]</w:t></w:r><w:r><w:rPr><w:iCs /><w:i /></w:rPr><w:softHyphen /></w:r><w:r><w:rPr><w:iCs /><w:i /></w:rPr><w:t xml:space="preserve">Ä&amp;JploÔ&#39;¨¯Yzæ]ÿ%õÏÄ¾fMJÔôËè³r~Ô&#39;ÇÊCK-¯jþ¼ÊæÅJNÄÔÚ]ÏüetApP7t&quot;äµ^cýÂvÎß ÈWçð½ë«2Þ&quot;F9´g2äì¾ðµILQBvYúD-Êµßá¢ ;vÉsKZ¾ ©jy¦*b yþäççO¡»OîþvrïÞÉÝ_TWp©ýøÕ¿&gt;Gÿ&lt;úáÙýoÜxYÄÿùËüþµ¨À§ß&gt;üëñÃ§ß}ù÷O÷ð-ExÆD¢ëäíñs ñrýÓ&quot;ÅVJ`Mã@wUTB_c¸6){ðà^Ý))¼Êâ]^âpsÖæÂiÓU-«èQºQ·ñ¡Kvg&amp;¾ÝQ ¹L],;)©¹Ë ä8$</w:t></w:r><w:r><w:rPr><w:iCs /><w:i /></w:rPr><w:t xml:space="preserve"> </w:t></w:r><w:r><w:rPr><w:iCs /><w:i /></w:rPr><w:t xml:space="preserve">QHïñBd·)-ùuúK&gt;Tè6EmL.éÓA)¦DWhq»x|³sµ9s±ß&amp;e</w:t></w:r><w:r><w:rPr><w:iCs /><w:i /></w:rPr><w:t xml:space="preserve">$Tf.Üxã×°\Jî_r¸Té0ºÒEsCKê^ÖáûÇe¤PôÀ¼9/&quot;·ùA&#39;ÂqêÔ&amp;Qû&lt;Åh+§¼\!zqÀÉÂpß¢¤îÓkû&amp; K*MDïDÖ·K8¦ÉÚqÝ83çìÚ14À§ß?ø5â-p«fÛï&quot;ÜlÓípÐw¿çnãQ²K Í?´Ü-÷}l¹êyÙF;í</w:t></w:r><w:r><w:rPr><w:iCs /><w:i /></w:rPr><w:softHyphen /></w:r><w:r><w:rPr><w:iCs /><w:i /></w:rPr><w:t xml:space="preserve">æº&lt;¹~ñÂò2¶¯Æ\¦+KP:èÁ¢¢üBF0ÌÄp¡ÀfWQíG815#!ëP¢Kxe&#39;o½§²kÍÉÐXíðÀ.¯93Íãs&quot;hE3XVØÊ×V³À%¥ÕjóÒrÒÌGæM¨õ³¿¶Z·¢!c0#ö»e0 ËQfµ5$</w:t></w:r><w:r><w:rPr><w:iCs /><w:i /></w:rPr><w:t xml:space="preserve">Âq,ì«w¹7rºgãä ©</w:t></w:r><w:r><w:rPr><w:iCs /><w:i /></w:rPr><w:t xml:space="preserve">“</w:t></w:r><w:r><w:rPr><w:iCs /><w:i /></w:rPr><w:t xml:space="preserve">uÙÍTKÊ3toøf½é!§-ow Æ)ðº</w:t></w:r><w:r><w:rPr><w:rStyle w:val="VerbatimChar" /><w:iCs /><w:i /></w:rPr><w:t xml:space="preserve">&amp;-ÏWÖÀÓkqÆâuwVÕªõ9K&quot;R!Õ6¥2[K¦ú× í³1ÀÑLÓbe</w:t></w:r><w:r><w:rPr><w:rStyle w:val="VerbatimChar" /><w:iCs /><w:i /></w:rPr><w:softHyphen /></w:r><w:r><w:rPr><w:rStyle w:val="VerbatimChar" /><w:iCs /><w:i /></w:rPr><w:t xml:space="preserve">öµ0ÅÐáøjÁÊtíñ&quot;b? ÐÄ½6»*¡å\Ó¹mv</w:t></w:r><w:r><w:rPr><w:iCs /><w:i /></w:rPr><w:t xml:space="preserve">V.Ü¬6f¿^Éj³4ÂY¶ë¯Q&amp;Z¸ç:YA½|6£û+¢+þ¬L)¦ñ{fÎ¸u®zèÃ).0Ò9Úò¸P.</w:t></w:r><w:r><w:rPr><w:iCs /><w:i /></w:rPr><w:t xml:space="preserve">”</w:t></w:r><w:r><w:rPr><w:iCs /><w:i /></w:rPr><w:t xml:space="preserve">FÔï 8÷,ÐAYhÓ_k]Éá´oY¦ à¡öhN§“AÈ®Êì&lt;Y-ëYed²&gt;“«+Sû9 õuõ®jû=MºIæ</w:t></w:r><w:r><w:rPr><w:iCs /><w:i /></w:rPr><w:t xml:space="preserve"> </w:t></w:r><w:r><w:rPr><w:iCs /><w:i /></w:rPr><w:t xml:space="preserve">Zy9cêB}W/.6m^öà</w:t></w:r><w:r><w:rPr><w:iCs /><w:i /></w:rPr><w:t xml:space="preserve"> </w:t></w:r><w:r><w:rPr><w:iCs /><w:i /></w:rPr><w:t xml:space="preserve">²ôË</w:t></w:r><w:r><w:rPr><w:iCs /><w:i /></w:rPr><w:t xml:space="preserve"> </w:t></w:r><w:r><w:rPr><w:iCs /><w:i /></w:rPr><w:t xml:space="preserve">+4ýÂQ°þz</w:t></w:r><w:r><w:t xml:space="preserve">,s</w:t></w:r><w:r><w:t xml:space="preserve"> </w:t></w:r><w:r><w:t xml:space="preserve">M¯§}¾ÑGù9 Ïé®¦³0_ÎvÑJÓ¬¬7ÊåÎ8»Xgèìü5ãì{ugg£</w:t></w:r><w:r><w:t xml:space="preserve">’</w:t></w:r><w:r><w:t xml:space="preserve">¯yäpue¾D+wÍýhÄ</w:t></w:r><w:hyperlink r:id="rId21"><w:r><w:rPr><w:rStyle w:val="Hyperlink" /></w:rPr><w:t xml:space="preserve">w@ö6¼sFÌ</w:t></w:r></w:hyperlink><w:r><w:t xml:space="preserve">®Èfv°+Á³!“¶%XGLZ:KöÈÑàxÖf¿Êäù mÏ WN’Ìðg»SN?8§0¡eçÄæçbÀ¦-ÞF9o¹§Xò:.[By·ËÙ»¬ËÔ+¸L¿Øe§*®Ä#ÇJàÎäg&amp;È_ËÈ¤ìæ</w:t></w:r><w:r><w:t xml:space="preserve"> </w:t></w:r><w:r><w:t xml:space="preserve">{æT</w:t></w:r><w:r><w:t xml:space="preserve"> </w:t></w:r><w:r><w:t xml:space="preserve">k«I+¸¤ÐÓWØk#©Å¯fJj~®«;¦eE</w:t></w:r><w:r><w:softHyphen /></w:r><w:r><w:t xml:space="preserve">XRØ]DÑ´s</w:t></w:r><w:r><w:t xml:space="preserve"> </w:t></w:r><w:r><w:t xml:space="preserve">Eç¹`üfkÉmæHÔ</w:t></w:r></w:p><w:p><w:pPr><w:pStyle w:val="BodyText" /></w:pPr><w:r><w:t xml:space="preserve">QÁV_C«µÉ</w:t></w:r><w:r><w:rPr><w:iCs /><w:i /></w:rPr><w:t xml:space="preserve">£À=ËÒó</w:t></w:r><w:r><w:rPr><w:iCs /><w:i /></w:rPr><w:t xml:space="preserve">$êÓÌhÐ¹íáfÚ5(GMKïA7@r2¾íÆµgsDÖ3&lt;pDvÄ¹m1G ·\sò²X¼cr?&lt;ÿÉ÷á9×S¹Ä]0áxÎHòLDÉ±Ô%é!¹²6¼qg¥@L,ZpGÚÙÔ {M&lt;}¬§ùÿ¢&amp;ð¯K.¨xÆbß¨BêsU-ÏÎp¿&#39;%±¸QÄ_K¢mÀì Mi\3½{íu¬AÒzVrÜð×ßÊ¶b(-e®/Xß~ÚOÚ_ÊÙÛ¯ZMv@V¢YE³£$</w:t></w:r><w:r><w:rPr><w:iCs /><w:i /></w:rPr><w:t xml:space="preserve">É±f»¾Ü®§DoÏÏÚ¥ç³æ»Ô«¨r®^Æ±Í+ÐÂa</w:t></w:r><w:r><w:rPr><w:iCs /><w:i /></w:rPr><w:t xml:space="preserve"> </w:t></w:r><w:r><w:rPr><w:iCs /><w:i /></w:rPr><w:t xml:space="preserve">m%´±,e7çI²ÙXE</w:t></w:r><w:r><w:rPr><w:iCs /><w:i /></w:rPr><w:t xml:space="preserve"> </w:t></w:r><w:r><w:rPr><w:iCs /><w:i /></w:rPr><w:t xml:space="preserve">åàaªeNh±tÓõ²ß&lt;ü;èÿÊ(áø¶µ</w:t></w:r><w:r><w:rPr><w:iCs /><w:i /></w:rPr><w:t xml:space="preserve"> </w:t></w:r><w:r><w:rPr><w:iCs /><w:i /></w:rPr><w:t xml:space="preserve">Þ¬z»Þt-3´&amp;8Ù=wV×¾D«E</w:t></w:r><w:r><w:t xml:space="preserve">jÂ¬å</w:t></w:r><w:r><w:rPr><w:rStyle w:val="VerbatimChar" /></w:rPr><w:t xml:space="preserve">kõT®%/÷uis{7ÂÀºSYKå&amp;ír&#39;øîIDØóJDgÐÁ ÿ6á¿³e±¦3Oý1lgñ#WL,ð/t·$ò» îÀöjVìØ;   íÌ]CÐã\ ~ú£¹¢Ô_6¢®9,¬)òS;[EÃGtÀæØqÀGì$</w:t></w:r><w:r><w:t xml:space="preserve">’#v°Ó[lá±lËJn«^2ÛÎe§V¢RØBqµ¯4w«è äyÕh¯âþB »Î·¿_ÌÝ#jîOÃ</w:t></w:r><w:r><w:softHyphen /></w:r><w:r><w:t xml:space="preserve">ºHètoè57ÄËËÔ.G[Zî0Þ½</w:t></w:r><w:r><w:softHyphen /></w:r><w:r><w:t xml:space="preserve">A©®É¨ÛT@)ånE:¬Cü&gt;R7} Y!É{*</w:t></w:r><w:r><w:softHyphen /></w:r><w:r><w:t xml:space="preserve">EÞ§¥c/¾ÃþÈÉü9®´µûÑëå¸ù=Ï§ý¡hoFÏ+ÁEÈÅ?àEU uezº&amp;n½°Â_i?y8p*3©¤Ûo°</w:t></w:r><w:r><w:t xml:space="preserve"> </w:t></w:r><w:r><w:t xml:space="preserve">]ÿÐøàqL~I#2|Ït¯³q|</w:t></w:r><w:r><w:t xml:space="preserve"> </w:t></w:r><w:r><w:t xml:space="preserve">F%-g¹æQãððÌ¾ ¹¿¡ÎÿPK</w:t></w:r><w:r><w:t xml:space="preserve"> </w:t></w:r><w:r><w:t xml:space="preserve">1òIJXñ9:Æ&amp;“t</w:t></w:r><w:r><w:t xml:space="preserve"> </w:t></w:r><w:r><w:t xml:space="preserve">NÑð¼Yap</w:t></w:r><w:r><w:rPr><w:iCs /><w:i /></w:rPr><w:t xml:space="preserve">ò4ì¤SácßL4ºFE³5ÖÄ£§éRpUe4Ü£Þ;ð±,è©6</w:t></w:r><w:r><w:rPr><w:iCs /><w:i /></w:rPr><w:t xml:space="preserve"> </w:t></w:r><w:r><w:rPr><w:iCs /><w:i /></w:rPr><w:t xml:space="preserve">µö</w:t></w:r><w:r><w:rPr><w:iCs /><w:i /></w:rPr><w:softHyphen /></w:r><w:r><w:rPr><w:iCs /><w:i /></w:rPr><w:t xml:space="preserve">ÅP65q=Î~{Nafw</w:t></w:r><w:r><w:rPr><w:iCs /><w:i /></w:rPr><w:t xml:space="preserve"> </w:t></w:r><w:hyperlink r:id="rId22"><w:r><w:rPr><w:rStyle w:val="Hyperlink" /><w:iCs /><w:i /></w:rPr><w:t xml:space="preserve">gt@Â</w:t></w:r></w:hyperlink><w:r><w:t xml:space="preserve">N¹SF=Åá³´9û,Æó?ÀRÃa±:#)Ç9ËcÊó¿d</w:t></w:r><w:r><w:t xml:space="preserve"> </w:t></w:r><w:r><w:t xml:space="preserve">{æT</w:t></w:r></w:p><w:bookmarkEnd w:id="37" /><w:bookmarkStart w:id="38" w:name="course-activities" /><w:p><w:pPr><w:pStyle w:val="Heading3" /></w:pPr><w:r><w:t xml:space="preserve">Course Activities</w:t></w:r></w:p><w:p><w:pPr><w:pStyle w:val="FirstParagraph" /></w:pPr><w:r><w:t xml:space="preserve">Below is some key information on features you will see throughout the course.Â </w:t></w:r></w:p><w:p><w:pPr><w:pStyle w:val="BodyText" /></w:pPr><w:r><w:t xml:space="preserve">PK</w:t></w:r><w:r><w:t xml:space="preserve"> </w:t></w:r><w:r><w:t xml:space="preserve">M||g}Æw°~DJ%</w:t></w:r><w:r><w:t xml:space="preserve">$ýnOhÚ&lt;W2++M¤&amp;tÞJøtü vb*½O½×÷ÑQ»£ÎNiþ }N/öÑÐkæ¤°ë®ñº×áÞºÀIíbPoRYLFxTÐ{&#39;.</w:t></w:r><w:r><w:softHyphen /></w:r><w:r><w:t xml:space="preserve">ÿGÇÝ«Ñ¬Z}ñ[sÕÛYÇC cLzÃ;¬ß1\ÝAWÑBa#Òêº{(Ìç, EcqïÑQw.xóßPK B¨i7¨RwXg&amp;¢ùQâB¹=! ¨]tçóóåùrï·êsq1h6-(&amp;Zz ÕäùoIj¢.U[BÑ0¤[ÄböT8Ô.fOR¹ÇDæzÆ¶½ÆüLµ¶òÚNAm^Â]çßE³óäÈ_J¦Ü³hxÙ¢ý,7 ëÌÎ©Ã{á`ÙNR®ýYo§ªs_Ë)¥Q¥ËÓþÞ&gt;z²$</w:t></w:r><w:r><w:t xml:space="preserve">&amp;fzO]sIfW</w:t></w:r><w:r><w:t xml:space="preserve">$ú&gt;2_Nxp7PK Ël [,Pg½Vp¦°/Ê&quot;ÖñcoV¿i·ý òÀÂ*pÁL?XQÅ¨!6I0 ûpç´5kÎ h# xv@)DI¥¸GNª©0±Ä`¹£5Ô3p&lt;¨ÁëÖò§Øq5¸hi3»&quot;t|÷Ìâü÷9ÿ«LElÞô+_(õí1&lt;Rêße¶ÝÞ^ìon~Îä»öñ/:4_/ÏyÖLqìöû¸ÏÇ½Ñ&lt;vçÉ</w:t></w:r><w:r><w:softHyphen /></w:r><w:r><w:t xml:space="preserve">AÀ?ýb?«ífuV:àª^lðHºí^©ÝªÌ÷)46gÄwªcÞ¦&#39;¿ÁÃ?PK QðÎ¹H¥ÙÝ|Å%¦V(«¿RD¬&quot;â§M~õ÷Ù|PK V Pb&lt;¾,]þ¼÷þ¼~ón&gt;Ü4qp,_IÇ};\`]æïÔ¡1U5#u{¯WDõ3éT*Ë ¯Ò2õ1[ÀJþMñdíÛÿ\~PK 2$</w:t></w:r><w:r><w:t xml:space="preserve">ioç¥ö±öÖ&amp;8!°</w:t></w:r><w:r><w:rPr><w:rStyle w:val="VerbatimChar" /></w:rPr><w:t xml:space="preserve">6í Åö9þ&gt;?iúéËkJ{L² dí^%{É&amp;_ä¿;$ùüé0wÑ:*Q@ÍÜ þñ ûyÎ%ó|¹Ù}x$Ém~ï%l· q§ EÉ!Ò7,%J68Ô7Å{Ìa(ï¿VÚ</w:t></w:r><w:r><w:t xml:space="preserve">S±Ô</w:t></w:r><w:r><w:t xml:space="preserve">$Dª ù©ñFS{8Ìx*DÏð` ¦¹ZüV³\ë ³M¾ñ1~® Ãº¹ë»_gÄÃ3OtoQÍÅx =ë´ÏE-S¿¡ç÷vy¬Ån`a3uâ[¸ñÞÍ*ºqt_I²K+¶`ÛSÕ@Òl×wßMiÞ¼ÙÓKwÒÛADcZ*ît öa&amp;ñÛ-1ádÖ¹ë,&#39;®ÛE9#8ËiAøÆ;¦ù6Çä`6L´½:&lt;mØXÑ`elÙÞ d§ø±²¤°©hæÁxÃç·óEÌÃåº&lt;JC&gt;;_@ÃYØ¨ ÷l&amp; ¾_a#_</w:t></w:r><w:r><w:softHyphen /></w:r><w:r><w:t xml:space="preserve">ËhçD§Ñ öÈ +güzüM»¯&amp;~÷øp·y9þI «¨»å.J*fØ@æºgPª¥AÌÂwã¢ ÕaqlcëÂâY;Ø÷Fkf9BÕYùrnS ÚÂÂØImÂ¬F,KÕÁbqÂØ t9ÀÎÑ&amp;sÄÂ®ÐÎ®/`2_4ÃwÆ}Ñ&#39;shòÅ3 ´ìJ´n/6-»R5&lt;³¬¬-»Ri«[ÆËÀ@Ë®T§êñ&gt;Ð²+ºe&lt;A´ìJäÌ2K(®TêA£g4s{\äô¸þëYçh&#39;Âø´;qzÇ]¸ÆWýtáÌvÞí8Ô³ÚqFµãÌ.Ý]¸òSøE Õ ì¸2v÷jÇ¼à`¥ö/¯ÿPK Hà¯¿÷=ëË³ÁøÑÀ¢Í7x8|¹¿|³üþÛ¯Ïo£øÅ£ÅsÑ[ß&gt;lãx÷v8ì-õIôÛÑ&#39;nXè&gt; ÷»76ów$</w:t></w:r><w:r><w:t xml:space="preserve">v×®çÆ/ÃÉh4¤0¡</w:t></w:r><w:r><w:br /></w:r><w:r><w:t xml:space="preserve">Ûl¾cöÞ§A,í!õ8”¢</w:t></w:r><w:r><w:softHyphen /></w:r><w:r><w:t xml:space="preserve">»2´g´g:»Ù4x</w:t></w:r><w:r><w:t xml:space="preserve"> </w:t></w:r><w:r><w:t xml:space="preserve">}/Áóä0ã</w:t></w:r><w:r><w:t xml:space="preserve"> </w:t></w:r><w:r><w:t xml:space="preserve">ïÚ!Ø&amp;þW&amp;õHBqóñHþå{SÀ¤0,ª</w:t></w:r><w:r><w:t xml:space="preserve"> </w:t></w:r><w:r><w:t xml:space="preserve">cÈ-U×áÌr×Qp”’v¶ ¤IÖ®CaKb²%ÑVE¤0ÇNs¸</w:t></w:r><w:r><w:rPr><w:iCs /><w:i /></w:rPr><w:t xml:space="preserve">TÑ·ß</w:t></w:r><w:r><w:rPr><w:vertAlign w:val="superscript" /><w:iCs /><w:i /></w:rPr><w:t xml:space="preserve">=,</w:t></w:r><w:r><w:rPr><w:vertAlign w:val="superscript" /><w:iCs /><w:i /></w:rPr><w:t xml:space="preserve">$k#qÖ-N%</w:t></w:r><w:r><w:rPr><w:vertAlign w:val="superscript" /><w:iCs /><w:i /></w:rPr><w:softHyphen /></w:r><w:r><w:rPr><w:vertAlign w:val="superscript" /><w:iCs /><w:i /></w:rPr><w:t xml:space="preserve">¤ââ?+iK+«Â@ôÙïèì½8Ã0ý~ÿ]² ¬ç·$</w:t></w:r><w:r><w:rPr><w:vertAlign w:val="superscript" /><w:iCs /><w:i /></w:rPr><w:t xml:space="preserve">²]÷;ÈKñ]</w:t></w:r><w:r><w:rPr><w:iCs /><w:i /></w:rPr><w:t xml:space="preserve">àó r&lt;ÅbåñëÈ§Dñyä</w:t></w:r><w:r><w:rPr><w:iCs /><w:i /></w:rPr><w:softHyphen /></w:r><w:r><w:rPr><w:iCs /><w:i /></w:rPr><w:t xml:space="preserve">ÉVü¡IÊ.úÏñD¼³Áä</w:t></w:r><w:r><w:rPr><w:iCs /><w:i /></w:rPr><w:t xml:space="preserve">$´*=&lt;ðk^àÙoîÎÕrÏ4xóån¥¸å0</w:t></w:r><w:r><w:rPr><w:iCs /><w:i /></w:rPr><w:softHyphen /></w:r><w:r><w:rPr><w:iCs /><w:i /></w:rPr><w:t xml:space="preserve">Ü°\å]ù,zGlWD61å]÷´fÂ¨ÃJ»ò&gt;Î{ü]2ððæbû &gt;Lç3áC7ýH»g;Òÿ¾½ýðàúî×qhpxöåê&amp;tYÈÇ#åY°uúmK/uÄséCä¼ÿnÓmx¾ßR&quot;ÆGëTF þX&lt;ØÆY³ë ÜÀáê`M±N°ÐÚh4ÇZ`-ûÅÌ¶Æ80b0R0B020&quot;000ò»®g]q9q¸ cqÀbjÅô; 8\0&quot; 8õÄÀItZêgùA]bqe±µqö!ú#Òàz|]oÇá!÷!B¥sñtCCLQT#¢zn@</w:t></w:r><w:r><w:rPr><w:iCs /><w:i /></w:rPr><w:softHyphen /></w:r><w:r><w:rPr><w:iCs /><w:i /></w:rPr><w:t xml:space="preserve">`ï¯14¸#x`4p°0Äre}¼+ICÝ&gt;áÆ NðnÐ^ÅºØ{Å»FCXóHEÄAXõ(-V½« hÞ¥pÈÞaQÂ!,DWPºöû&gt;é!®iÜnÝ&lt;d·µÄþGÜæ¼X÷(Cv¶L¼®x=Ý`Ð8´^bõ«gä}ã_È¤úñöÉÂ¡A%_ºa&#39;ær÷À`A³/;òUð£°üO¶s°rÉ&lt;=S§P@Oõ¤&#39; Ö&#39;²ëvã7@jÅ÷o|âzâlòáþÓGëíÄ[°xÁâùx é®Ç?¾Ñõ?\&lt;ç@ðUás¬ Y¢</w:t></w:r><w:r><w:rPr><w:iCs /><w:i /></w:rPr><w:softHyphen /></w:r><w:r><w:rPr><w:iCs /><w:i /></w:rPr><w:t xml:space="preserve">\ñ+b_y¸3BKÀ?èËÐA»á1¬XbyGüÖÍøõÌXÙR~%¡+¢c´þu¦ì¡DûõÔFú®ÞÇr7F.&amp; ÂL^ÀCÅ%§|ÊBÆ¨o¡¾&lt;´ú®&lt;E.ÊIM</w:t></w:r><w:r><w:rPr><w:iCs /><w:i /></w:rPr><w:softHyphen /></w:r><w:r><w:rPr><w:iCs /><w:i /></w:rPr><w:t xml:space="preserve">Æ zy,Üì=ÄFÌñZ1CÄkFæíý B</w:t></w:r><w:r><w:rPr><w:iCs /><w:i /></w:rPr><w:softHyphen /></w:r><w:r><w:rPr><w:iCs /><w:i /></w:rPr><w:t xml:space="preserve">´Ä¬³D¯2¦r$</w:t></w:r><w:r><w:rPr><w:iCs /><w:i /></w:rPr><w:t xml:space="preserve"> </w:t></w:r><w:r><w:rPr><w:iCs /><w:i /></w:rPr><w:t xml:space="preserve">B</w:t></w:r><w:r><w:rPr><w:iCs /><w:i /></w:rPr><w:t xml:space="preserve"> </w:t></w:r><w:r><w:rPr><w:iCs /><w:i /></w:rPr><w:t xml:space="preserve">FDÃeá</w:t></w:r><w:r><w:rPr><w:rStyle w:val="VerbatimChar" /><w:iCs /><w:i /></w:rPr><w:t xml:space="preserve">VAC8UÐi4¬Å¦7ÜÖ&amp;¸¦7¦7¦7¦·é;n6|¡8ï(hÚS0g ¦þ$|ÁÂ|ïÑ±WÀÝl#¾ÇÊâ¡</w:t></w:r><w:r><w:rPr><w:rStyle w:val="VerbatimChar" /><w:iCs /><w:i /></w:rPr><w:softHyphen /></w:r><w:r><w:rPr><w:rStyle w:val="VerbatimChar" /><w:iCs /><w:i /></w:rPr><w:t xml:space="preserve">x÷ëuEà¡Qý®ñ</w:t></w:r><w:r><w:rPr><w:iCs /><w:i /></w:rPr><w:t xml:space="preserve">¨aloÏckk.qM~a´?ØGlºeCÃ:÷vú¶±u·MO¥Û2&amp;Qu[.1½68îÞÏJµ,åäÍæc³&amp;ÙÒ,£1â´ùX”|lmï&lt;¢1</w:t></w:r><w:r><w:rPr><w:rStyle w:val="VerbatimChar" /><w:iCs /><w:i /></w:rPr><w:t xml:space="preserve">0ÏkÚÆcA&lt;Ö¹m}p¹Év7Ï.ÛÊ${YW]&amp;£DiF·ôÉô»¡:8l/cjdkÙ(wYÔ0#x1ÆúÒê½±·Wõn]õÇd,©èb4õnl*£(]cxS#ts×I×Ì^±T´ÒmªÒ5È®úÓ½Nº£ Ä¨(]cPEé[ÀËYT¤Û»NºfFðb¥¢î   LºÙU³×Ib4¥kl*£(]cxS#ts×I×Ì^±T´Ò=I× »êOcö:éB&amp;£¢t-@e¥kl/cjdQncî:éÁ1Vº3t ²«þ4f¯.Äh1*J×ØTFQºÆð2¦Fé6æ®®¼c©\¸kÏeòëÎ{ÄWòk«(_íuHvÿä1ÊÞ=üâùdihyj  ¢Êæ§#CóY~^0õ}^Ñ(c+ Êr  &gt;dºóI[-w\ô+â¶1©9ëý%iÄ¼&#39;êX¯ÞFû6Ïð¹p²(NÞÈnÉ»ÅÕK) |zåd?bN¸/½IÞk,³Ò³²é-(iM-,OO*Ç&amp;d÷%g µ&amp;¼fmù¸-&amp;M×Ç$?4Id³[êûhòäÐzÉ²Zç·a$.óN2F³ùåe/½¬úÒÝµ(y}âÑ(ùX¹ÉZ^½×:Pq</w:t></w:r><w:r><w:rPr><w:rStyle w:val="VerbatimChar" /><w:iCs /><w:i /></w:rPr><w:softHyphen /></w:r><w:r><w:rPr><w:rStyle w:val="VerbatimChar" /><w:iCs /><w:i /></w:rPr><w:t xml:space="preserve">¶ü(~/F«üÃí^Ü+.|NúÓÎ|ÝX\· ³äõ¼ÜÅñÔ9íâg{×ç^ÓgëùD÷p£8ù³þFqö&gt;}&amp;Òå¥â¼«ô¿UÚ¶çLMgq¥¢BÚÂâ_j®^@&gt;dË®o×&quot;¯ÉW±þpÉ%WÕÖø&#39;ÕÖdÖÖ¢</w:t></w:r><w:r><w:rPr><w:rStyle w:val="VerbatimChar" /><w:iCs /><w:i /></w:rPr><w:softHyphen /></w:r><w:r><w:rPr><w:rStyle w:val="VerbatimChar" /><w:iCs /><w:i /></w:rPr><w:t xml:space="preserve">éßÚjÕÖäµåvDM&#39;5ü</w:t></w:r><w:r><w:rPr><w:rStyle w:val="VerbatimChar" /><w:iCs /><w:i /></w:rPr><w:softHyphen /></w:r><w:r><w:rPr><w:rStyle w:val="VerbatimChar" /><w:iCs /><w:i /></w:rPr><w:t xml:space="preserve">¦Ü@8±7Ú}çQ</w:t></w:r><w:r><w:rPr><w:rStyle w:val="VerbatimChar" /><w:iCs /><w:i /></w:rPr><w:softHyphen /></w:r><w:r><w:rPr><w:rStyle w:val="VerbatimChar" /><w:iCs /><w:i /></w:rPr><w:t xml:space="preserve">Ð¦Ç,´WSØ)Da§+¬ÂNPaéæ¾ºÐf¡eÄs¹Ôòù8   ^c77wõQ&quot;îNÞÍOÏ&#39;?^wUq¸^{^CÄ4ÿiI5ÏLWéÓ¼# Ì¸¯j&quot;·d\.ÆïÀd/ d/~R²çÿ&#39;d/!d/R²?)Ù5é5ïù-ïÙ%ïì-n</w:t></w:r><w:r><w:rPr><w:rStyle w:val="VerbatimChar" /><w:iCs /><w:i /></w:rPr><w:softHyphen /></w:r><w:r><w:rPr><w:rStyle w:val="VerbatimChar" /><w:iCs /><w:i /></w:rPr><w:t xml:space="preserve">²ê®¯!7Û(&lt;lÖ ð].IÊ»¢±xX³#]&lt;Z§À¥±¼´µ(ÿq%W¢IùÎwIës¶ë&#39;3¬¨ç}&quot;Iv¶kÈëÑM¬Iò±5¹ñ¸!G@õÃ¢CÃ¼&amp;¿fÙ©I)ÉKbÄÏ\ªí®ÞÒ«ÉG°ÃèÒ&gt;)o hÁÄ)Hy[ñNQU5¬W³ÓÑô¢¸^ÕS=b.ÐÆå$Ú:ÒÞG\¹ò´£¬&#39;yï}&gt;pÜ¯è,M9 ³QËIë+ñ.\ÛHwyV_u^E+Ó:©MkÒÆîrqí&gt;ß+ñ^) üÐóð§¡§LVóé¢ØS</w:t></w:r><w:r><w:rPr><w:iCs /><w:i /></w:rPr><w:t xml:space="preserve">Ó}z</w:t></w:r><w:r><w:rPr><w:iCs /><w:i /></w:rPr><w:t xml:space="preserve">“</w:t></w:r><w:r><w:rPr><w:iCs /><w:i /></w:rPr><w:t xml:space="preserve">µìJ2§öÌæH</w:t></w:r><w:r><w:rPr><w:iCs /><w:i /></w:rPr><w:t xml:space="preserve">”</w:t></w:r><w:r><w:rPr><w:iCs /><w:i /></w:rPr><w:t xml:space="preserve">7ÌYkÌÅ nt3ÕÃ!¯zU-¦ÌWÄ]8Ósx+îT[õ^CÑ¹|ûISd9»Ô¶QÌmd2{IëI¾ÿ½ãM&lt;¬£84XyÑÆ£NÎtTt¦£VOt</w:t></w:r><w:r><w:rPr><w:iCs /><w:i /></w:rPr><w:t xml:space="preserve"> </w:t></w:r><w:r><w:rPr><w:iCs /><w:i /></w:rPr><w:t xml:space="preserve">ýt!üC6æMÛKÝ²çA¡Ê±Vø«À¦8ac¶45¶³ÿ/XèÐ0*TÏN÷dÔtLäÑ_éZ¼».eqX{:÷Ü ô!ãM^û´Ò</w:t></w:r><w:r><w:rPr><w:rStyle w:val="VerbatimChar" /><w:iCs /><w:i /></w:rPr><w:t xml:space="preserve">ÞsO kädØ&#39;®SÇÜÜÄjr©Ç^Açí»¯ivKé%?õûºuý«K¥áÄ®oês¿Áéjo¯ÇW,G&quot;%¤&gt;&lt;ÖØí_Rl¨åµKw·U35ÈßflRO£õà</w:t></w:r><w:r><w:rPr><w:rStyle w:val="VerbatimChar" /><w:iCs /><w:i /></w:rPr><w:softHyphen /></w:r><w:r><w:rPr><w:rStyle w:val="VerbatimChar" /><w:iCs /><w:i /></w:rPr><w:t xml:space="preserve">úæì6/t¯,µø ãÂÜíw|N·Cw·¶çá</w:t></w:r><w:r><w:rPr><w:iCs /><w:i /></w:rPr><w:t xml:space="preserve">Iý&amp;yÏJf3WvV³óüW¯¸ÚpSÐ</w:t></w:r><w:r><w:rPr><w:rStyle w:val="VerbatimChar" /><w:iCs /><w:i /></w:rPr><w:t xml:space="preserve">öý°½~ÍÔÞ÷WÊUR</w:t></w:r><w:r><w:rPr><w:rStyle w:val="VerbatimChar" /><w:iCs /><w:i /></w:rPr><w:softHyphen /></w:r><w:r><w:rPr><w:rStyle w:val="VerbatimChar" /><w:iCs /><w:i /></w:rPr><w:t xml:space="preserve">ózó®1_ön±ªáÂ´{HllON/W,;È5</w:t></w:r><w:r><w:rPr><w:rStyle w:val="VerbatimChar" /><w:iCs /><w:i /></w:rPr><w:softHyphen /></w:r><w:r><w:rPr><w:rStyle w:val="VerbatimChar" /><w:iCs /><w:i /></w:rPr><w:t xml:space="preserve">s±døÈqùX\aÆñ/.s Lg§ËqA§xÒÐÞsoeí=!Øo8Á8¶órh×Ù&gt;´©|keeIé-A«Õâ¨vg}ãne9ÙfÓº#Pf½¹BÐQÈ={¬THIÒÖGãvJnFNÊÃ|oXµÆ*0ïß÷VêÜWÓúø¿äÞëÈØqj%Öí&lt;¥Ó&#39;#ÂÙéîÊµÎç&lt;áè\¾ôu.ç Gç²XÆ$Ðz</w:t></w:r><w:r><w:rPr><w:rStyle w:val="VerbatimChar" /><w:iCs /><w:i /></w:rPr><w:softHyphen /></w:r><w:r><w:rPr><w:rStyle w:val="VerbatimChar" /><w:iCs /><w:i /></w:rPr><w:t xml:space="preserve">¦õq|± }\;ËÑdìú-}à´&quot;á£~â)§ÿpq\¹½\£ÜRòÏïßHÔJÒWâÜ£úè#OèSÍfôjÁÇû0Ô0yÂ±zì?ë\?¤tîÙ_ÑoÿPK vÎßZqýý©¿ÅùtLÊ õ«ÜïY¥V1%%Áæës</w:t></w:r><w:r><w:rPr><w:rStyle w:val="VerbatimChar" /><w:iCs /><w:i /></w:rPr><w:softHyphen /></w:r><w:r><w:rPr><w:rStyle w:val="VerbatimChar" /><w:iCs /><w:i /></w:rPr><w:t xml:space="preserve">Gón2!uÐXæÌÁ(¿æ A;/Ö0Ø÷ÎØéþÄ¡ ´!;êçæÁ.¶b&quot;¯ªgûXç ¨²%1JÌ0¾´oVØ÷¥^3YG:½YopfSq¢çx)l0^¿þò(JþPK %PÐ#0÷#JHÿÚ $X´,Jzñ&quot;o6ôÊ?§ÑxðpÓzG÷&gt;êÑØu]ÑMzkÊ_Ò¯×÷~Ô\ÛÂJ M</w:t></w:r><w:r><w:rPr><w:rStyle w:val="VerbatimChar" /><w:iCs /><w:i /></w:rPr><w:softHyphen /></w:r><w:r><w:rPr><w:rStyle w:val="VerbatimChar" /><w:iCs /><w:i /></w:rPr><w:t xml:space="preserve">$G-45½,ÓJèÂ°=é6wpè\P1)WÕi¢Á*KIøû¬|NWKÒT¬älW³c=òiù}&lt;æªÿ4éI×úâ0$¾þ ÍPK }° A~Ë/í¢ñØ&gt;yEíQÙÚô «ê)¶jI.xò±Iòª|DbÓ©¨4ÒåeIy3[| Á</w:t></w:r><w:r><w:rPr><w:rStyle w:val="VerbatimChar" /><w:iCs /><w:i /></w:rPr><w:softHyphen /></w:r><w:r><w:rPr><w:rStyle w:val="VerbatimChar" /><w:iCs /><w:i /></w:rPr><w:t xml:space="preserve">+¿}ò-÷â&quot;¿|&quot;¨èçhð(KÁç¦øbÕ§º# aQí£ Ý«ºÉ;</w:t></w:r><w:r><w:rPr><w:rStyle w:val="VerbatimChar" /><w:iCs /><w:i /></w:rPr><w:softHyphen /></w:r><w:r><w:rPr><w:rStyle w:val="VerbatimChar" /><w:iCs /><w:i /></w:rPr><w:t xml:space="preserve">,l¨Ù*@ðßq*ïv«LÖwÀÕ4úX$ó¶[±â»J§¶frÈÆ´Ñ°     £¬ ZâìÎÓæØ|È&quot;Gp8Âçê é¾¥Þð ±Ë¹ØAÃ(õ_òNþ Þø&gt;(GCæ¢)ÿH¡ö·ù@^yî</w:t></w:r><w:r><w:rPr><w:rStyle w:val="VerbatimChar" /><w:iCs /><w:i /></w:rPr><w:softHyphen /></w:r><w:r><w:rPr><w:rStyle w:val="VerbatimChar" /><w:iCs /><w:i /></w:rPr><w:t xml:space="preserve">þÉ</w:t></w:r><w:r><w:rPr><w:iCs /><w:i /></w:rPr><w:t xml:space="preserve">·JÓb.óm¼;òBC[39Äµmæ§·nÍ)çï@&gt;«ÇñËëEIßpG’]Ãô/É_</w:t></w:r><w:r><w:rPr><w:iCs /><w:i /></w:rPr><w:t xml:space="preserve"> </w:t></w:r><w:r><w:rPr><w:iCs /><w:i /></w:rPr><w:t xml:space="preserve">Â0Ð_ ¹·DJÓ^Ä³ê½¤6</w:t></w:r><w:r><w:rPr><w:rStyle w:val="VerbatimChar" /><w:iCs /><w:i /></w:rPr><w:t xml:space="preserve">²!»-ú÷¦~ÇaÇ´ý+&lt;Å&lt;F#µ¢ÅÉÇÙÈûp</w:t></w:r><w:r><w:rPr><w:rStyle w:val="VerbatimChar" /><w:iCs /><w:i /></w:rPr><w:softHyphen /></w:r><w:r><w:rPr><w:rStyle w:val="VerbatimChar" /><w:iCs /><w:i /></w:rPr><w:t xml:space="preserve">Î²ïÚ[Æ=(ûHF.Ì©Qìa¤ºÔ±4s¹Ä&lt;+tÎ[¸ ]DVG</w:t></w:r><w:r><w:rPr><w:rStyle w:val="VerbatimChar" /><w:iCs /><w:i /></w:rPr><w:softHyphen /></w:r><w:r><w:rPr><w:rStyle w:val="VerbatimChar" /><w:iCs /><w:i /></w:rPr><w:t xml:space="preserve">OÊ®Äªôãä×k6þÐîïè1¼Óî©îPK -¢ÄPqïwÌî¬fÆI|«àX©RUZõP¤Þz¨Ú&quot;Ôý4i©Z*ñúõz×APAñ&lt;~ÿ÷cfìc&#39;-¯v¾ê!ø&lt; IØònö{çÖ&lt;$NÌxBZÞHïÒæÇ]Ä*&quot;1A@È Üò&quot;¥ÒJEú°åyö\ÄXÁT@à#à³J½Z]</w:t></w:r><w:r><w:rPr><w:rStyle w:val="VerbatimChar" /><w:iCs /><w:i /></w:rPr><w:softHyphen /></w:r><w:r><w:rPr><w:rStyle w:val="VerbatimChar" /><w:iCs /><w:i /></w:rPr><w:t xml:space="preserve">Ä&amp;JploÔ&#39;¨¯Yzæ]ÿ%õÏÄ¾fMJÔôËè³r~Ô&#39;ÇÊCK-¯jþ¼ÊæÅJNÄÔÚ]ÏüetApP7t&quot;äµ^cýÂvÎß ÈWçð½ë«2Þ&quot;F9´g2äì¾ðµILQBvYúD-Êµßá¢ ;vÉsKZ¾ ©jy¦*b yþäççO¡»OîþvrïÞÉÝ_TWp©ýøÕ¿&gt;Gÿ&lt;úáÙýoÜxYÄÿùËüþµ¨À§ß&gt;üëñÃ§ß}ù÷O÷ð-ExÆD¢ëäíñs ñrýÓ&quot;ÅVJ</w:t></w:r><w:hyperlink r:id="rId20"><w:r><w:rPr><w:rStyle w:val="Hyperlink" /><w:iCs /><w:i /></w:rPr><w:t xml:space="preserve">Mã@wUTB</w:t></w:r></w:hyperlink><w:r><w:rPr><w:iCs /><w:i /></w:rPr><w:t xml:space="preserve">_c¸6){ðà^Ý))¼’Êâ]^âpsÖæÂiÓU-«èQºQ·ñ¡Kvg&amp;¾ÝQ</w:t></w:r><w:r><w:rPr><w:iCs /><w:i /></w:rPr><w:t xml:space="preserve"> </w:t></w:r><w:r><w:rPr><w:iCs /><w:i /></w:rPr><w:t xml:space="preserve">¹L],;)©¹Ë ä8$ QHïñBd·)-ùuúK&gt;Tè6EmL.éÓA)¦DWhq»x|³sµ9s±ß&amp;e</w:t></w:r><w:r><w:rPr><w:iCs /><w:i /></w:rPr><w:t xml:space="preserve">$Tf.Üxã×°\Jî_r¸Té0ºÒEsCKê^ÖáûÇe¤PôÀ¼9/&quot;·ùA&#39;ÂqêÔ&amp;Qû&lt;Åh+§¼\!zqÀÉÂpß¢¤îÓkû&amp; K*MDïDÖ·K8¦ÉÚqÝ83çìÚ14À§ß?ø5â-p«fÛï&quot;ÜlÓípÐw¿çnãQ²K Í?´Ü-÷}l¹êyÙF;í</w:t></w:r><w:r><w:rPr><w:iCs /><w:i /></w:rPr><w:softHyphen /></w:r><w:r><w:rPr><w:iCs /><w:i /></w:rPr><w:t xml:space="preserve">æº&lt;¹~ñÂò2¶¯Æ\¦+KP:èÁ¢¢üBF0ÌÄp¡ÀfWQíG815#!ëP¢Kxe&#39;o½§²kÍÉÐXíðÀ.¯93Íãs&quot;hE3XVØÊ×V³À%¥ÕjóÒrÒÌGæM¨õ³¿¶Z·¢!c0#ö»e0 ËQfµ5$</w:t></w:r><w:r><w:rPr><w:iCs /><w:i /></w:rPr><w:t xml:space="preserve">Âq,ì«w¹7rºgãä ©</w:t></w:r><w:r><w:rPr><w:iCs /><w:i /></w:rPr><w:t xml:space="preserve">“</w:t></w:r><w:r><w:rPr><w:iCs /><w:i /></w:rPr><w:t xml:space="preserve">uÙÍTKÊ3toøf½é!§-ow Æ)ðº</w:t></w:r><w:r><w:rPr><w:rStyle w:val="VerbatimChar" /><w:iCs /><w:i /></w:rPr><w:t xml:space="preserve">&amp;-ÏWÖÀÓkqÆâuwVÕªõ9K&quot;R!Õ6¥2[K¦ú× í³1ÀÑLÓbe</w:t></w:r><w:r><w:rPr><w:rStyle w:val="VerbatimChar" /><w:iCs /><w:i /></w:rPr><w:softHyphen /></w:r><w:r><w:rPr><w:rStyle w:val="VerbatimChar" /><w:iCs /><w:i /></w:rPr><w:t xml:space="preserve">öµ0ÅÐáøjÁÊtíñ&quot;b? ÐÄ½6»*¡å\Ó¹mv</w:t></w:r><w:r><w:rPr><w:iCs /><w:i /></w:rPr><w:t xml:space="preserve">V.Ü¬6f¿^Éj³4ÂY¶ë¯Q&amp;Z¸ç:YA½|6£û+¢+þ¬L)¦ñ{fÎ¸u®zèÃ).0Ò9Úò¸P.</w:t></w:r><w:r><w:rPr><w:iCs /><w:i /></w:rPr><w:t xml:space="preserve">”</w:t></w:r><w:r><w:rPr><w:iCs /><w:i /></w:rPr><w:t xml:space="preserve">FÔï 8÷,ÐAYhÓ</w:t></w:r><w:r><w:t xml:space="preserve">k]Éá´oY¦ à¡öhN§“AÈ®Êì&lt;Y-ëYed²&gt;“«+Sû9 õuõ®jû=MºIæ</w:t></w:r><w:r><w:t xml:space="preserve"> </w:t></w:r><w:r><w:t xml:space="preserve">Zy9cêB}W/.6m^öà</w:t></w:r><w:r><w:t xml:space="preserve"> </w:t></w:r><w:r><w:t xml:space="preserve">²ôË</w:t></w:r><w:r><w:t xml:space="preserve"> </w:t></w:r><w:r><w:t xml:space="preserve">+4ýÂQ°þz*,s</w:t></w:r><w:r><w:t xml:space="preserve"> </w:t></w:r><w:r><w:t xml:space="preserve">M¯§}¾ÑGù9 Ïé®¦³0_ÎvÑJÓ¬¬7ÊåÎ8»Xgèìü5ãì{ugg£¯yäpue¾D+wÍýhÄ</w:t></w:r><w:hyperlink r:id="rId21"><w:r><w:rPr><w:rStyle w:val="Hyperlink" /></w:rPr><w:t xml:space="preserve">w@ö6¼sFÌ</w:t></w:r></w:hyperlink><w:r><w:t xml:space="preserve">®Èfv°+Á³!“¶%XGLZ:KöÈÑàxÖf¿Êäù mÏ WN’Ìðg»SN?8§0¡eçÄæçbÀ¦-ÞF9o¹§Xò:.[By·ËÙ»¬ËÔ+¸L¿Øe§*®Ä#ÇJàÎäg&amp;È_ËÈ¤ìæ</w:t></w:r><w:r><w:t xml:space="preserve"> </w:t></w:r><w:r><w:t xml:space="preserve">{æT</w:t></w:r><w:r><w:t xml:space="preserve"> </w:t></w:r><w:r><w:t xml:space="preserve">k«I+¸¤ÐÓWØk#©Å¯fJj~®«;¦eE</w:t></w:r><w:r><w:softHyphen /></w:r><w:r><w:t xml:space="preserve">XRØ]DÑ´s</w:t></w:r><w:r><w:t xml:space="preserve"> </w:t></w:r><w:r><w:t xml:space="preserve">Eç¹`üfkÉmæHÔ</w:t></w:r></w:p><w:p><w:pPr><w:pStyle w:val="BodyText" /></w:pPr><w:r><w:t xml:space="preserve">QÁV_C«µÉ</w:t></w:r><w:r><w:rPr><w:iCs /><w:i /></w:rPr><w:t xml:space="preserve">£À=ËÒó</w:t></w:r><w:r><w:rPr><w:iCs /><w:i /></w:rPr><w:t xml:space="preserve">$êÓÌhÐ¹íáfÚ5(GMKïA7@r2¾íÆµgsDÖ3&lt;pDvÄ¹m1G ·\sò²X¼cr?&lt;ÿÉ÷á9×S¹Ä]0áxÎHòLDÉ±Ô%é!¹²6¼qg¥@L,ZpGÚÙÔ {M&lt;}¬§ùÿ¢&amp;ð¯K.¨xÆbß¨BêsU-ÏÎp¿&#39;%±¸QÄ_K¢mÀì Mi\3½{íu¬AÒzVrÜð×ßÊ¶b(-e®/Xß~ÚOÚ_ÊÙÛ¯ZMv@V¢YE³£$</w:t></w:r><w:r><w:rPr><w:iCs /><w:i /></w:rPr><w:t xml:space="preserve">É±f»¾Ü®§DoÏÏÚ¥ç³æ»Ô«¨r®^Æ±Í+ÐÂa</w:t></w:r><w:r><w:rPr><w:iCs /><w:i /></w:rPr><w:t xml:space="preserve"> </w:t></w:r><w:r><w:rPr><w:iCs /><w:i /></w:rPr><w:t xml:space="preserve">m%´±,e7çI²ÙXE</w:t></w:r><w:r><w:rPr><w:iCs /><w:i /></w:rPr><w:t xml:space="preserve"> </w:t></w:r><w:r><w:rPr><w:iCs /><w:i /></w:rPr><w:t xml:space="preserve">åàaªeNh±tÓõ²ß&lt;ü;èÿÊ(áø¶µ</w:t></w:r><w:r><w:rPr><w:iCs /><w:i /></w:rPr><w:t xml:space="preserve"> </w:t></w:r><w:r><w:rPr><w:iCs /><w:i /></w:rPr><w:t xml:space="preserve">Þ¬z»Þt-3´&amp;8Ù=wV×¾D«E</w:t></w:r><w:r><w:t xml:space="preserve">jÂ¬å</w:t></w:r><w:r><w:rPr><w:rStyle w:val="VerbatimChar" /></w:rPr><w:t xml:space="preserve">kõT®%/÷uis{7ÂÀºSYKå&amp;ír&#39;øîIDØóJDgÐÁ ÿ6á¿³e±¦3Oý1lgñ#WL,ð/t·$ò» îÀöjVìØ;   íÌ]CÐã\ ~ú£¹¢Ô_6¢®9,¬)òS;[EÃGtÀæØqÀGì$</w:t></w:r><w:r><w:t xml:space="preserve">’#v°Ó[lá±lËJn«^2ÛÎe§V¢RØBqµ¯4w«è äyÕh¯âþB »Î·¿_ÌÝ#jîOÃ</w:t></w:r><w:r><w:softHyphen /></w:r><w:r><w:t xml:space="preserve">ºHètoè57ÄËËÔ.G[Zî0Þ½</w:t></w:r><w:r><w:softHyphen /></w:r><w:r><w:t xml:space="preserve">A©®É¨ÛT@)ånE:¬Cü&gt;R7} Y!É{*</w:t></w:r><w:r><w:softHyphen /></w:r><w:r><w:t xml:space="preserve">EÞ§¥c/¾ÃþÈÉü9®´µûÑëå¸ù=Ï§ý¡hoFÏ+ÁEÈÅ?àEU uezº&amp;n½°Â_i?y8p*3©¤Ûo°</w:t></w:r><w:r><w:t xml:space="preserve"> </w:t></w:r><w:r><w:t xml:space="preserve">]ÿÐøàqL~I#2|Ït¯³q|</w:t></w:r><w:r><w:t xml:space="preserve"> </w:t></w:r><w:r><w:t xml:space="preserve">F%-g¹æQãððÌ¾ ¹¿¡ÎÿPK</w:t></w:r><w:r><w:t xml:space="preserve"> </w:t></w:r><w:r><w:t xml:space="preserve">1òIJXñ9:Æ&amp;“t</w:t></w:r><w:r><w:t xml:space="preserve"> </w:t></w:r><w:r><w:t xml:space="preserve">NÑð¼Yap</w:t></w:r><w:r><w:rPr><w:iCs /><w:i /></w:rPr><w:t xml:space="preserve">ò4ì¤SácßL4ºFE³5ÖÄ£§éRpUe4Ü£Þ;ð±,è©6</w:t></w:r><w:r><w:rPr><w:iCs /><w:i /></w:rPr><w:t xml:space="preserve"> </w:t></w:r><w:r><w:rPr><w:iCs /><w:i /></w:rPr><w:t xml:space="preserve">µö</w:t></w:r><w:r><w:rPr><w:iCs /><w:i /></w:rPr><w:softHyphen /></w:r><w:r><w:rPr><w:iCs /><w:i /></w:rPr><w:t xml:space="preserve">ÅP65q=Î~{Nafw</w:t></w:r><w:r><w:rPr><w:iCs /><w:i /></w:rPr><w:t xml:space="preserve"> </w:t></w:r><w:hyperlink r:id="rId22"><w:r><w:rPr><w:rStyle w:val="Hyperlink" /><w:iCs /><w:i /></w:rPr><w:t xml:space="preserve">gt@Â</w:t></w:r></w:hyperlink><w:r><w:t xml:space="preserve">N¹SF=Åá³´9û,Æó?ÀRÃa±:#)Ç9ËcÊó¿d</w:t></w:r><w:r><w:t xml:space="preserve"> </w:t></w:r><w:r><w:t xml:space="preserve">{æT</w:t></w:r></w:p><w:p><w:pPr><w:pStyle w:val="BodyText" /></w:pPr><w:r><w:t xml:space="preserve">PK</w:t></w:r><w:r><w:t xml:space="preserve"> </w:t></w:r><w:r><w:t xml:space="preserve">M||g}Æw°~DJ%</w:t></w:r><w:r><w:t xml:space="preserve">$ýnOhÚ&lt;W2++M¤&amp;tÞJøtü vb*½O½×÷ÑQ»£ÎNiþ }N/öÑÐkæ¤°ë®ñº×áÞºÀIíbPoRYLFxTÐ{&#39;.</w:t></w:r><w:r><w:softHyphen /></w:r><w:r><w:t xml:space="preserve">ÿGÇÝ«Ñ¬Z}ñ[sÕÛYÇC cLzÃ;¬ß1\ÝAWÑBa#Òêº{(Ìç, EcqïÑQw.xóßPK B¨i7¨RwXg&amp;¢ùQâB¹=! ¨]tçóóåùrï·êsq1h6-(&amp;Zz ÕäùoIj¢.U[BÑ0¤[ÄböT8Ô.fOR¹ÇDæzÆ¶½ÆüLµ¶òÚNAm^Â]çßE³óäÈ_J¦Ü³hxÙ¢ý,7 ëÌÎ©Ã{á`ÙNR®ýYo§ªs_Ë)¥Q¥ËÓþÞ&gt;z²$</w:t></w:r><w:r><w:t xml:space="preserve">&amp;fzO]sIfW</w:t></w:r><w:r><w:t xml:space="preserve">$ú&gt;2_Nxp7PK ò¤GÍRWQ¿RÐeÊ&lt;-á+ÆÐµnÜ¬ÏÐ¶0ä9/+Q|¯3êfùÏÝCÿ09H0»8&lt;c^ü¡ÕbÌÙæÉ£AòÏeÒqÓý.=B§aZ¼¦b±3ãbÒfä¤ÒyâPÆA&#39;ûD|½ë&#39;ÆñãÖ&#39;:¯!QÀMÛ 2µ5ÕAH+$</w:t></w:r><w:r><w:t xml:space="preserve">#V</w:t></w:r><w:r><w:t xml:space="preserve"> </w:t></w:r><w:r><w:t xml:space="preserve"> (</w:t></w:r><w:r><w:t xml:space="preserve"> </w:t></w:r><w:r><w:t xml:space="preserve">©B äÅúÑñÂXñP¶z%~×Â7ÒóÀ§Rw¥%o3</w:t></w:r><w:r><w:t xml:space="preserve"> </w:t></w:r><w:r><w:t xml:space="preserve">EoK.Y/m¨SUÀ Å·Z¢Û½ç¼Ò´÷Az0zxþÞHÇ¾@£Hp8ª9¹÷êÃÏ¤sÔH+ÿ.îå&lt;Y¯n¶÷÷¿b|]ýò]</w:t></w:r><w:r><w:t xml:space="preserve"> </w:t></w:r><w:r><w:t xml:space="preserve">7o·×ÜNÆÐ,6ÛmX§âIvÞwÍõ«ÍÅ|³fÝûhF£Ñ²&lt;ñµºòïD4usbzpÏSÐoÏq</w:t></w:r><w:r><w:t xml:space="preserve"> </w:t></w:r><w:r><w:t xml:space="preserve">Sd§wÄåé{ÛÿPK</w:t></w:r><w:r><w:t xml:space="preserve"> </w:t></w:r><w:r><w:t xml:space="preserve">QðÎ¹H¥ÙÝ|Å%¦V(«¿RD¬“â§M~õ÷Ù|PK</w:t></w:r><w:r><w:t xml:space="preserve"> </w:t></w:r><w:r><w:t xml:space="preserve">V Pb&lt;¾,]þ¼÷þ¼~ón&gt;Ü4qp,_IÇ};`]æïÔ¡1U5#u{¯WDõ3éT</w:t></w:r><w:r><w:rPr><w:iCs /><w:i /></w:rPr><w:t xml:space="preserve">Ë ¯Ò2õ1[ÀJþMñdíÛÿ~PK</w:t></w:r><w:r><w:rPr><w:iCs /><w:i /></w:rPr><w:t xml:space="preserve"> </w:t></w:r><w:r><w:rPr><w:iCs /><w:i /></w:rPr><w:t xml:space="preserve">2</w:t></w:r><w:r><w:rPr><w:iCs /><w:i /></w:rPr><w:t xml:space="preserve">$ioç¥ö±öÖ&amp;8!°`6í Åö9þ&gt;?iúéËkJ{L² dí^%{É&amp;_ä¿;$</w:t></w:r><w:r><w:rPr><w:iCs /><w:i /></w:rPr><w:t xml:space="preserve">ùüé0wÑ:</w:t></w:r><w:r><w:rPr><w:iCs /><w:i /><w:iCs /><w:i /></w:rPr><w:t xml:space="preserve">Q@ÍÜ þñ ûyÎ%ó|¹Ù}x</w:t></w:r><m:oMath><m:r><m:t>É</m:t></m:r><m:r><m:rPr><m:sty m:val="p" /></m:rPr><m:t></m:t></m:r><m:r><m:t>m</m:t></m:r><m:r><m:t> </m:t></m:r><m:r><m:t>ï</m:t></m:r></m:oMath><w:r><w:rPr><w:iCs /><w:i /><w:iCs /><w:i /></w:rPr><w:t xml:space="preserve">Dª</w:t></w:r><w:r><w:rPr><w:iCs /><w:i /><w:iCs /><w:i /></w:rPr><w:t xml:space="preserve"> </w:t></w:r><w:r><w:rPr><w:iCs /><w:i /><w:iCs /><w:i /></w:rPr><w:t xml:space="preserve">ù©ñFS{8Ìx</w:t></w:r><w:r><w:rPr><w:iCs /><w:i /></w:rPr><w:t xml:space="preserve">DÏð</w:t></w:r><w:r><w:rPr><w:rStyle w:val="VerbatimChar" /><w:iCs /><w:i /></w:rPr><w:t xml:space="preserve">¦¹ZüV³\ë ³M¾ñ1~® Ãº¹ë»_gÄÃ3OtoQÍÅx =ë´ÏE-S¿¡ç÷vy¬Ån</w:t></w:r><w:r><w:rPr><w:iCs /><w:i /></w:rPr><w:t xml:space="preserve">a3uâ[¸ñÞÍ*ºqt_I²K+¶</w:t></w:r><w:r><w:rPr><w:rStyle w:val="VerbatimChar" /><w:iCs /><w:i /></w:rPr><w:t xml:space="preserve">ÛSÕ@Òl×wßMiÞ¼ÙÓKwÒÛADcZ*ît   öa&amp;ñÛ-1ádÖ¹ë,&#39;®ÛE9#8ËiAøÆ;¦ù6Çä</w:t></w:r><w:r><w:rPr><w:iCs /><w:i /></w:rPr><w:t xml:space="preserve">6L´½:&lt;mØXÑ</w:t></w:r><w:r><w:rPr><w:rStyle w:val="VerbatimChar" /><w:iCs /><w:i /></w:rPr><w:t xml:space="preserve">elÙÞ d§ø±²¤°©hæÁxÃç·óEÌÃåº&lt;JC&gt;;_@ÃYØ¨ ÷l&amp; ¾_a#_</w:t></w:r><w:r><w:rPr><w:rStyle w:val="VerbatimChar" /><w:iCs /><w:i /></w:rPr><w:softHyphen /></w:r><w:r><w:rPr><w:rStyle w:val="VerbatimChar" /><w:iCs /><w:i /></w:rPr><w:t xml:space="preserve">ËhçD§Ñ öÈ +güzüM»¯&amp;~÷øp·y9þI «¨»å.J*fØ@æºgPª¥AÌÂwã¢ ÕaqlcëÂâY;Ø÷Fkf9BÕYùrnS ÚÂÂØImÂ¬F,KÕÁbqÂØ t9ÀÎÑ&amp;sÄÂ®ÐÎ®/</w:t></w:r><w:r><w:rPr><w:iCs /><w:i /></w:rPr><w:t xml:space="preserve">2_4ÃwÆ}Ñ’shòÅ3</w:t></w:r><w:r><w:rPr><w:iCs /><w:i /></w:rPr><w:t xml:space="preserve"> </w:t></w:r><w:r><w:rPr><w:iCs /><w:i /></w:rPr><w:t xml:space="preserve">´ìJ´n/6-»R5&lt;³¬¬-»Ri«[</w:t></w:r><w:hyperlink r:id="rId34"><w:r><w:rPr><w:rStyle w:val="Hyperlink" /><w:iCs /><w:i /></w:rPr><w:t xml:space="preserve">ÆËÀ@Ë</w:t></w:r></w:hyperlink><w:r><w:rPr><w:iCs /><w:i /></w:rPr><w:t xml:space="preserve">®T§êñ&gt;Ð²+ºe&lt;A´ìJäÌ2K(®TêA£g4s{</w:t></w:r><w:r><w:rPr><w:iCs /><w:i /></w:rPr><w:t xml:space="preserve">¸þëYçh’Âø´;qzÇ]¸ÆWýtáÌvÞí8Ô³ÚqFµãÌ.Ý]¸òSøE Õ ì¸2v÷jÇ¼à</w:t></w:r><w:r><w:rPr><w:rStyle w:val="VerbatimChar" /><w:iCs /><w:i /></w:rPr><w:t xml:space="preserve">¥ö/¯ÿPK Hà¯¿÷=ëË³ÁøÑÀ¢Í7x8|¹¿|³üþÛ¯Ïo£øÅ£ÅsÑ[ß&gt;lãx÷v8ì-õIôÛÑ&#39;nXè&gt; ÷»76ów$v×®çÆ/ÃÉh4¤0¡   Ûl\¾cöÞ§A,í!õ8&quot;¢</w:t></w:r><w:r><w:rPr><w:rStyle w:val="VerbatimChar" /><w:iCs /><w:i /></w:rPr><w:softHyphen /></w:r><w:r><w:rPr><w:rStyle w:val="VerbatimChar" /><w:iCs /><w:i /></w:rPr><w:t xml:space="preserve">»2´g´g:»Ù4x }/Áóä0ã ïÚ!Ø&amp;þW&amp;õHBqóñHþå{SÀ¤0,ª cÈ-U×áÌr×Qp&quot;&#39;v¶ ¤IÖ®CaKb²%ÑVE¤0ÇNs¸_TÑ·ß^=,$k#qÖ-N%</w:t></w:r><w:r><w:rPr><w:rStyle w:val="VerbatimChar" /><w:iCs /><w:i /></w:rPr><w:softHyphen /></w:r><w:r><w:rPr><w:rStyle w:val="VerbatimChar" /><w:iCs /><w:i /></w:rPr><w:t xml:space="preserve">¤ââ?+iK+«Â@ôÙïèì½8Ã0ý~ÿ]² ¬ç·$²]÷;ÈKñ]^àó r&lt;ÅbåñëÈ§Dñyä</w:t></w:r><w:r><w:rPr><w:rStyle w:val="VerbatimChar" /><w:iCs /><w:i /></w:rPr><w:softHyphen /></w:r><w:r><w:rPr><w:rStyle w:val="VerbatimChar" /><w:iCs /><w:i /></w:rPr><w:t xml:space="preserve">ÉVü¡IÊ.úÏñD¼³Áä$´*=&lt;ðk^àÙoîÎÕrÏ4xóån¥¸å0</w:t></w:r><w:r><w:rPr><w:rStyle w:val="VerbatimChar" /><w:iCs /><w:i /></w:rPr><w:softHyphen /></w:r><w:r><w:rPr><w:rStyle w:val="VerbatimChar" /><w:iCs /><w:i /></w:rPr><w:t xml:space="preserve">Ü°\å]ù,zGlWD61å]÷´fÂ¨ÃJ»ò&gt;Î{ü]2ððæbû &gt;Lç3áC7ýH»g;Òÿ¾½ýðàúî×qhpxöåê&amp;tYÈÇ#åY°uúmK/uÄséCä¼ÿnÓmx¾ßR&quot;ÆGëTF þX&lt;ØÆY³ë ÜÀáê</w:t></w:r><w:r><w:rPr><w:iCs /><w:i /></w:rPr><w:t xml:space="preserve">M±N°ÐÚh4ÇZ</w:t></w:r><w:r><w:rPr><w:rStyle w:val="VerbatimChar" /><w:iCs /><w:i /></w:rPr><w:t xml:space="preserve">-ûÅÌ¶Æ80b0R0B020&quot;000ò»®g]q9q¸ cqÀbjÅô;  8\0&quot; 8õÄÀItZêgùA]bqe±µqö!ú#Òàz|]oÇá!÷!B¥sñtCCLQT#¢zn@</w:t></w:r><w:r><w:rPr><w:iCs /><w:i /></w:rPr><w:t xml:space="preserve">ï¯14¸#x</w:t></w:r><w:r><w:rPr><w:rStyle w:val="VerbatimChar" /><w:iCs /><w:i /></w:rPr><w:t xml:space="preserve">4p°0Äre}¼+ICÝ&gt;áÆ NðnÐ^ÅºØ{Å»FCXóHEÄAXõ(-V½« hÞ¥pÈÞaQÂ!,DWPºöû&gt;é!®iÜnÝ&lt;d·µÄþGÜæ¼X÷(Cv¶L¼®x=Ý</w:t></w:r><w:r><w:rPr><w:iCs /><w:i /></w:rPr><w:t xml:space="preserve">Ð8´^’bõ«gä}ã_È¤úñöÉÂ¡A%_ºa’ær÷À</w:t></w:r><w:r><w:rPr><w:rStyle w:val="VerbatimChar" /><w:iCs /><w:i /></w:rPr><w:t xml:space="preserve">A³/;òUð£°üO¶s°rÉ&lt;=S§P@Oõ¤&#39; Ö&#39;²ëvã7@jÅ÷o|âzâlòáþÓGëíÄ[°xÁâùx é®Ç?¾Ñõ?\&lt;ç@ðUás¬ Y¢</w:t></w:r><w:r><w:rPr><w:rStyle w:val="VerbatimChar" /><w:iCs /><w:i /></w:rPr><w:softHyphen /></w:r><w:r><w:rPr><w:rStyle w:val="VerbatimChar" /><w:iCs /><w:i /></w:rPr><w:t xml:space="preserve">\ñ+b_y¸3BKÀ?èËÐA»á1¬XbyGüÖÍøõÌXÙR~%¡+¢c´þu¦ì¡DûõÔFú®ÞÇr7F.&amp; ÂL^ÀCÅ%§|ÊBÆ¨o¡¾&lt;´ú®&lt;E.ÊIM</w:t></w:r><w:r><w:rPr><w:rStyle w:val="VerbatimChar" /><w:iCs /><w:i /></w:rPr><w:softHyphen /></w:r><w:r><w:rPr><w:rStyle w:val="VerbatimChar" /><w:iCs /><w:i /></w:rPr><w:t xml:space="preserve">Æ zy,Üì=ÄFÌñZ1CÄkFæíý B</w:t></w:r><w:r><w:rPr><w:rStyle w:val="VerbatimChar" /><w:iCs /><w:i /></w:rPr><w:softHyphen /></w:r><w:r><w:rPr><w:rStyle w:val="VerbatimChar" /><w:iCs /><w:i /></w:rPr><w:t xml:space="preserve">´Ä¬³D¯2¦r$ B FDÃeá</w:t></w:r><w:r><w:rPr><w:iCs /><w:i /></w:rPr><w:t xml:space="preserve">VAC8UÐi4¬Å¦7ÜÖ&amp;¸¦7¦7¦7¦·é;n6|¡8ï(hÚS0g ¦þ</w:t></w:r><w:r><w:rPr><w:iCs /><w:i /></w:rPr><w:t xml:space="preserve">$|ÁÂ|ïÑ±WÀÝl#¾ÇÊâ¡</w:t></w:r><w:r><w:rPr><w:iCs /><w:i /></w:rPr><w:softHyphen /></w:r><w:r><w:rPr><w:iCs /><w:i /></w:rPr><w:t xml:space="preserve">x÷ëuEà¡Qý®ñ`¨aloÏckk.qM~a´?ØGlºeCÃ:÷vú¶±u·MO¥Û2&amp;Qu[.1½68îÞÏJµ,åäÍæc³&amp;ÙÒ,£1â´ùX&quot;|lmï&lt;¢1`0ÏkÚÆcA&lt;Ö¹m}p¹Év7Ï.ÛÊ$</w:t></w:r><w:r><w:rPr><w:iCs /><w:i /></w:rPr><w:t xml:space="preserve">{YW]&amp;£DiF·ôÉô»¡:8l/cjdkÙ(wYÔ0#x1ÆúÒê½±·Wõn]õÇd,©èb4õnl</w:t></w:r><w:r><w:t xml:space="preserve">£(]cxS#ts×I×Ì^±T´ÒmªÒ5È®úÓ½Nº£ Ä¨(]cPEé[ÀËYT¤Û»NºfFðb¥¢î LºÙU³×Ib4¥kl*£(]cxS#ts×I×Ì^±T´Ò=I× »êOcö:éB&amp;£¢t-</w:t></w:r><w:r><w:t xml:space="preserve">(</w:t></w:r><w:r><w:rPr><w:bCs /><w:b /></w:rPr><w:t xml:space="preserve">e?</w:t></w:r><w:r><w:t xml:space="preserve">)</w:t></w:r><w:r><w:t xml:space="preserve">¥kl/cjdQncî:éÁ1Vº3t</w:t></w:r><w:r><w:t xml:space="preserve"> </w:t></w:r><w:r><w:t xml:space="preserve">²«þ4f¯“.Äh1*J×ØTFQºÆð2¦Fé6æ®“®¼c©¸kÏeòëÎ{ÄWòk«(_íuHvÿä1ÊÞ=üâùdihyj ¢Êæ§#CóY~</w:t></w:r><w:r><w:rPr><w:vertAlign w:val="superscript" /></w:rPr><w:t xml:space="preserve">0õ}</w:t></w:r><w:r><w:t xml:space="preserve">Ñ(c+</w:t></w:r><w:r><w:t xml:space="preserve"> </w:t></w:r><w:r><w:t xml:space="preserve">Êr &gt;dºóI[-w</w:t></w:r><w:r><w:t xml:space="preserve">+â¶1©9ëý%iÄ¼’êX¯ÞFû6Ïð¹p²(NÞÈnÉ»ÅÕK) |zåd?bN¸/½IÞk,³Ò³²é-(iM-,OO*Ç&amp;d÷%g</w:t></w:r><w:r><w:t xml:space="preserve"> </w:t></w:r><w:r><w:t xml:space="preserve">µ&amp;¼fmù¸-&amp;M×Ç</w:t></w:r><w:r><w:t xml:space="preserve">$?4Id³[êûhòäÐzÉ²Zç·a$</w:t></w:r><w:r><w:t xml:space="preserve">.óN2F³ùåe/½¬úÒÝµ(y}âÑ(ùX¹ÉZ</w:t></w:r><w:r><w:rPr><w:vertAlign w:val="superscript" /></w:rPr><w:t xml:space="preserve">½×:Pq</w:t></w:r><w:r><w:rPr><w:vertAlign w:val="superscript" /></w:rPr><w:softHyphen /></w:r><w:r><w:rPr><w:vertAlign w:val="superscript" /></w:rPr><w:t xml:space="preserve">¶ü(~/F«üÃí</w:t></w:r><w:r><w:t xml:space="preserve">Ü+.|NúÓÎ|ÝX· ³äõ¼ÜÅñÔ9íâg{×ç</w:t></w:r><w:r><w:rPr><w:vertAlign w:val="superscript" /></w:rPr><w:t xml:space="preserve">ÓgëùD÷p£8ù³þFqö&gt;}&amp;Òå¥â¼«ô¿UÚ¶çLMgq¥¢BÚÂâ_j®</w:t></w:r><w:r><w:t xml:space="preserve">@&gt;dË®o×</w:t></w:r><w:r><w:t xml:space="preserve">“</w:t></w:r><w:r><w:t xml:space="preserve">¯ÉW±þpÉ%WÕÖø’ÕÖdÖÖ¢</w:t></w:r><w:r><w:softHyphen /></w:r><w:r><w:t xml:space="preserve">éßÚjÕÖäµåvDM’5ü</w:t></w:r><w:r><w:softHyphen /></w:r><w:r><w:t xml:space="preserve">¦</w:t></w:r><w:hyperlink r:id="rId35"><w:r><w:rPr><w:rStyle w:val="Hyperlink" /></w:rPr><w:t xml:space="preserve">Ü@8</w:t></w:r></w:hyperlink><w:r><w:t xml:space="preserve">±7Ú}</w:t></w:r><w:r><w:t xml:space="preserve">”</w:t></w:r><w:r><w:t xml:space="preserve">çQ</w:t></w:r><w:r><w:softHyphen /></w:r><w:r><w:t xml:space="preserve">Ð¦Ç,´WSØ)Da§+¬ÂNPaéæ¾ºÐf¡eÄs¹Ôòù8</w:t></w:r><w:r><w:t xml:space="preserve"> </w:t></w:r><w:r><w:rPr><w:vertAlign w:val="superscript" /></w:rPr><w:t xml:space="preserve">c77wõQ”îNÞÍOÏ’?</w:t></w:r><w:r><w:t xml:space="preserve">wUq</w:t></w:r><w:r><w:t xml:space="preserve">“</w:t></w:r><w:r><w:t xml:space="preserve">¸</w:t></w:r><w:r><w:rPr><w:vertAlign w:val="superscript" /></w:rPr><w:t xml:space="preserve">{</w:t></w:r><w:r><w:t xml:space="preserve">CÄ4ÿiI5ÏLWéÓ¼#</w:t></w:r><w:r><w:t xml:space="preserve"> </w:t></w:r><w:r><w:t xml:space="preserve">Ì¸¯j</w:t></w:r><w:r><w:t xml:space="preserve">”</w:t></w:r><w:r><w:t xml:space="preserve">·d.ÆïÀd/ d/~R²çÿ’d/!d/R²?)Ù5é5ïù-ïÙ%ïì-n</w:t></w:r><w:r><w:softHyphen /></w:r><w:r><w:t xml:space="preserve">²ê®¯!7Û(&lt;lÖ</w:t></w:r><w:r><w:t xml:space="preserve"> </w:t></w:r><w:r><w:t xml:space="preserve">ð].IÊ»¢±xX³#]&lt;Z§À¥±¼´µ(ÿq%W¢IùÎwIës¶ë’3¬¨ç}</w:t></w:r><w:r><w:t xml:space="preserve">“</w:t></w:r><w:r><w:t xml:space="preserve">Iv¶kÈëÑM¬Iò±5¹ñ¸!</w:t></w:r><w:r><w:t xml:space="preserve">”</w:t></w:r><w:hyperlink r:id="rId36"><w:r><w:rPr><w:rStyle w:val="Hyperlink" /></w:rPr><w:t xml:space="preserve">G@õ</w:t></w:r></w:hyperlink><w:r><w:t xml:space="preserve">Ã¢CÃ¼&amp;¿fÙ©I)ÉKbÄÏ</w:t></w:r><w:r><w:t xml:space="preserve">®ÞÒ«ÉG°ÃèÒ&gt;)o hÁÄ)Hy[ñNQU5¬W³ÓÑô¢¸^ÕS=b.ÐÆå</w:t></w:r><w:r><w:t xml:space="preserve">$Ú:ÒÞG\¹ò´£¬&#39;yï}&gt;pÜ¯è,M9 ³QËIë+ñ.\ÛHwyV_u^E+Ó:©MkÒÆîrqí&gt;ß+ñ^) üÐóð§¡§LVóé¢ØS`Ó}zµìJ2§öÌæH&quot;7ÌYkÌÅ nt3ÕÃ!¯zU-¦ÌWÄ]8Ósx+îT[õ^CÑ¹|ûISd9»Ô¶QÌmd2{IëI¾ÿ½ãM&lt;¬£84XyÑÆ£NÎtTt¦£VOt ýt!üC6æMÛKÝ²çA¡Ê±Vø«À¦8ac¶45¶³ÿ/XèÐ0*TÏN÷dÔtLäÑ_éZ¼».eqX{:÷Ü\ ô!ãM^û´Ò`ÞsO kädØ&#39;®SÇÜÜÄjr©Ç^Açí»¯ivKé%?õûºuý«K¥áÄ®oês¿Áéjo¯ÇW,G&quot;%¤&gt;&lt;ÖØí_Rl¨åµKw·U35ÈßflRO£õà</w:t></w:r><w:r><w:softHyphen /></w:r><w:r><w:t xml:space="preserve">úæì6/t¯,µø ãÂÜíw|N·Cw·¶çá`Iý&amp;yÏJf3WvV³óüW¯¸ÚpSÐ`öý°½~ÍÔÞ÷WÊUR</w:t></w:r><w:r><w:softHyphen /></w:r><w:r><w:t xml:space="preserve">ózó®1_ön±ªáÂ´{HllON/W,;È5</w:t></w:r><w:r><w:softHyphen /></w:r><w:r><w:t xml:space="preserve">s±døÈqùX\aÆñ/.s Lg§ËqA§xÒÐÞsoeí=!Øo8Á8¶órh×Ù&gt;´©|keeIé-A«Õâ¨vg}ãne9ÙfÓº#Pf½¹BÐQÈ={¬THIÒÖGãvJnFNÊÃ|oXµÆ*0ïß÷VêÜWÓúø¿äÞëÈØqj%Öí&lt;¥Ó&#39;#ÂÙéîÊµÎç&lt;áè\¾ôu.ç Gç²XÆ$</w:t></w:r><w:r><w:t xml:space="preserve">Ðz</w:t></w:r><w:r><w:softHyphen /></w:r><w:r><w:t xml:space="preserve">¦õq|±</w:t></w:r><w:r><w:t xml:space="preserve"> </w:t></w:r><w:r><w:t xml:space="preserve">};ËÑdìú-}à´</w:t></w:r><w:r><w:t xml:space="preserve">“</w:t></w:r><w:r><w:t xml:space="preserve">á£~â)§ÿpq¹½£ÜRòÏïßHÔJÒWâÜ£úè#OèSÍfôjÁÇû0Ô0yÂ±zì?ë?¤tîÙ_ÑoÿPK</w:t></w:r><w:r><w:t xml:space="preserve"> </w:t></w:r><w:r><w:t xml:space="preserve">vÎßZqýý©¿ÅùtLÊ õ«ÜïY¥V1%%Áæës</w:t></w:r><w:r><w:softHyphen /></w:r><w:r><w:t xml:space="preserve">Gón2!uÐXæÌÁ(¿æ A;/Ö0Ø÷ÎØéþÄ¡ ´!;êçæÁ.¶b</w:t></w:r><w:r><w:t xml:space="preserve">”</w:t></w:r><w:r><w:t xml:space="preserve">¯ªgûXç</w:t></w:r><w:r><w:t xml:space="preserve"> </w:t></w:r><w:r><w:t xml:space="preserve">¨²%1JÌ0¾´oVØ÷¥</w:t></w:r><w:r><w:rPr><w:vertAlign w:val="superscript" /></w:rPr><w:t xml:space="preserve">3YG:½YopfSq¢çx)l0</w:t></w:r><w:r><w:t xml:space="preserve">¿þò(JþPK</w:t></w:r><w:r><w:t xml:space="preserve"> </w:t></w:r><w:r><w:t xml:space="preserve">%PÐ#0÷#</w:t></w:r><w:r><w:t xml:space="preserve">‘</w:t></w:r><w:r><w:t xml:space="preserve">JHÿÚ </w:t></w:r><w:r><w:t xml:space="preserve">$X´,Jzñ&quot;o6ôÊ?§ÑxðpÓzG÷&gt;êÑØu]ÑMzkÊ_Ò¯×÷~Ô\ÛÂJ M</w:t></w:r><w:r><w:softHyphen /></w:r><w:r><w:t xml:space="preserve">$</w:t></w:r><w:r><w:t xml:space="preserve">G-45½,ÓJèÂ°=é6wpè</w:t></w:r><w:r><w:t xml:space="preserve">1)WÕi¢Á</w:t></w:r><w:r><w:rPr><w:iCs /><w:i /></w:rPr><w:t xml:space="preserve">KIøû¬|NWKÒT¬älW³c=òiù}&lt;æªÿ4éI×úâ0</w:t></w:r><w:r><w:rPr><w:iCs /><w:i /></w:rPr><w:t xml:space="preserve">$¾þ ÍPK }° A~Ë/í¢ñØ&gt;yEíQÙÚô «ê)¶jI.xò±Iòª|DbÓ©¨4ÒåeIy3[| Á</w:t></w:r><w:r><w:rPr><w:iCs /><w:i /></w:rPr><w:softHyphen /></w:r><w:r><w:rPr><w:iCs /><w:i /></w:rPr><w:t xml:space="preserve">+¿}ò-÷â&quot;¿|&quot;¨èçhð(KÁç¦øbÕ§º# aQí£ Ý«ºÉ;</w:t></w:r><w:r><w:rPr><w:iCs /><w:i /></w:rPr><w:softHyphen /></w:r><w:r><w:rPr><w:iCs /><w:i /></w:rPr><w:t xml:space="preserve">,l¨Ù*@ðßq*ïv«LÖwÀÕ4úX$</w:t></w:r><w:r><w:rPr><w:iCs /><w:i /></w:rPr><w:t xml:space="preserve">ó¶[±â»J§¶frÈÆ´Ñ°</w:t></w:r><w:r><w:rPr><w:iCs /><w:i /></w:rPr><w:t xml:space="preserve"> </w:t></w:r><w:r><w:rPr><w:iCs /><w:i /></w:rPr><w:t xml:space="preserve">£¬</w:t></w:r><w:r><w:rPr><w:iCs /><w:i /></w:rPr><w:t xml:space="preserve"> </w:t></w:r><w:r><w:rPr><w:iCs /><w:i /></w:rPr><w:t xml:space="preserve">ZâìÎÓæØ|È”Gp8Âçê</w:t></w:r><w:r><w:rPr><w:iCs /><w:i /></w:rPr><w:t xml:space="preserve"> </w:t></w:r><w:r><w:rPr><w:iCs /><w:i /></w:rPr><w:t xml:space="preserve">é¾¥Þð</w:t></w:r><w:r><w:rPr><w:iCs /><w:i /></w:rPr><w:t xml:space="preserve"> </w:t></w:r><w:r><w:rPr><w:iCs /><w:i /></w:rPr><w:t xml:space="preserve">±Ë¹ØAÃ(õ_òNþ Þø&gt;(GCæ¢)ÿH¡ö·ù@^yî</w:t></w:r><w:r><w:rPr><w:iCs /><w:i /></w:rPr><w:softHyphen /></w:r><w:r><w:rPr><w:iCs /><w:i /></w:rPr><w:t xml:space="preserve">þÉ</w:t></w:r><w:r><w:rPr><w:rStyle w:val="VerbatimChar" /><w:iCs /><w:i /></w:rPr><w:t xml:space="preserve">·JÓb.óm¼;òBC[39Äµmæ§·nÍ)çï@&gt;«ÇñËëEIßpG&#39;]Ãô/É_ Â0Ð_  ¹·DJÓ^Ä³ê½¤6</w:t></w:r><w:r><w:rPr><w:iCs /><w:i /></w:rPr><w:t xml:space="preserve">²!»-ú÷¦~ÇaÇ´ý+&lt;Å&lt;F#µ¢ÅÉÇÙÈûp</w:t></w:r><w:r><w:rPr><w:iCs /><w:i /></w:rPr><w:softHyphen /></w:r><w:r><w:rPr><w:iCs /><w:i /></w:rPr><w:t xml:space="preserve">Î²ïÚ[Æ=(ûHF.Ì©Qìa¤ºÔ±4s¹Ä&lt;+tÎ[¸ ]DVG</w:t></w:r><w:r><w:rPr><w:iCs /><w:i /></w:rPr><w:softHyphen /></w:r><w:r><w:rPr><w:iCs /><w:i /></w:rPr><w:t xml:space="preserve">OÊ®Äªôãä×k6þÐîïè1¼Óî©îPK</w:t></w:r><w:r><w:rPr><w:iCs /><w:i /></w:rPr><w:t xml:space="preserve"> </w:t></w:r><w:r><w:rPr><w:iCs /><w:i /></w:rPr><w:t xml:space="preserve">-¢ÄPqïwÌî¬fÆI|«àX©RUZõP¤Þz¨Ú”Ôý4i©Z*ñúõz×APAñ&lt;~ÿ÷cfìc’-¯v¾ê!ø&lt; IØònö{çÖ&lt;</w:t></w:r><w:r><w:rPr><w:iCs /><w:i /></w:rPr><w:t xml:space="preserve">$NÌxBZÞHïÒæÇ]Ä*&quot;1A@È Üò&quot;¥ÒJEú°åyö\ÄXÁT@à#à³J½Z]</w:t></w:r><w:r><w:rPr><w:iCs /><w:i /></w:rPr><w:softHyphen /></w:r><w:r><w:rPr><w:iCs /><w:i /></w:rPr><w:t xml:space="preserve">Ä&amp;JploÔ&#39;¨¯Yzæ]ÿ%õÏÄ¾fMJÔôËè³r~Ô&#39;ÇÊCK-¯jþ¼ÊæÅJNÄÔÚ]ÏüetApP7t&quot;äµ^cýÂvÎß ÈWçð½ë«2Þ&quot;F9´g2äì¾ðµILQBvYúD-Êµßá¢ ;vÉsKZ¾ ©jy¦*b yþäççO¡»OîþvrïÞÉÝ_TWp©ýøÕ¿&gt;Gÿ&lt;úáÙýoÜxYÄÿùËüþµ¨À§ß&gt;üëñÃ§ß}ù÷O÷ð-ExÆD¢ëäíñs ñrýÓ&quot;ÅVJ`Mã@wUTB_c¸6){ðà^Ý))¼Êâ]^âpsÖæÂiÓU-«èQºQ·ñ¡Kvg&amp;¾ÝQ ¹L],;)©¹Ë ä8$</w:t></w:r><w:r><w:rPr><w:iCs /><w:i /></w:rPr><w:t xml:space="preserve"> </w:t></w:r><w:r><w:rPr><w:iCs /><w:i /></w:rPr><w:t xml:space="preserve">QHïñBd·)-ùuúK&gt;Tè6EmL.éÓA)¦DWhq»x|³sµ9s±ß&amp;e</w:t></w:r><w:r><w:rPr><w:iCs /><w:i /></w:rPr><w:t xml:space="preserve">$Tf.Üxã×°\Jî_r¸Té0ºÒEsCKê^ÖáûÇe¤PôÀ¼9/&quot;·ùA&#39;ÂqêÔ&amp;Qû&lt;Åh+§¼\!zqÀÉÂpß¢¤îÓkû&amp; K*MDïDÖ·K8¦ÉÚqÝ83çìÚ14À§ß?ø5â-p«fÛï&quot;ÜlÓípÐw¿çnãQ²K Í?´Ü-÷}l¹êyÙF;í</w:t></w:r><w:r><w:rPr><w:iCs /><w:i /></w:rPr><w:softHyphen /></w:r><w:r><w:rPr><w:iCs /><w:i /></w:rPr><w:t xml:space="preserve">æº&lt;¹~ñÂò2¶¯Æ\¦+KP:èÁ¢¢üBF0ÌÄp¡ÀfWQíG815#!ëP¢Kxe&#39;o½§²kÍÉÐXíðÀ.¯93Íãs&quot;hE3XVØÊ×V³À%¥ÕjóÒrÒÌGæM¨õ³¿¶Z·¢!c0#ö»e0 ËQfµ5$</w:t></w:r><w:r><w:rPr><w:iCs /><w:i /></w:rPr><w:t xml:space="preserve">Âq,ì«w¹7rºgãä ©</w:t></w:r><w:r><w:rPr><w:iCs /><w:i /></w:rPr><w:t xml:space="preserve">“</w:t></w:r><w:r><w:rPr><w:iCs /><w:i /></w:rPr><w:t xml:space="preserve">uÙÍTKÊ3toøf½é!§-ow Æ)ðº</w:t></w:r><w:r><w:rPr><w:rStyle w:val="VerbatimChar" /><w:iCs /><w:i /></w:rPr><w:t xml:space="preserve">&amp;-ÏWÖÀÓkqÆâuwVÕªõ9K&quot;R!Õ6¥2[K¦ú× í³1ÀÑLÓbe</w:t></w:r><w:r><w:rPr><w:rStyle w:val="VerbatimChar" /><w:iCs /><w:i /></w:rPr><w:softHyphen /></w:r><w:r><w:rPr><w:rStyle w:val="VerbatimChar" /><w:iCs /><w:i /></w:rPr><w:t xml:space="preserve">öµ0ÅÐáøjÁÊtíñ&quot;b? ÐÄ½6»*¡å\Ó¹mv</w:t></w:r><w:r><w:rPr><w:iCs /><w:i /></w:rPr><w:t xml:space="preserve">V.Ü¬6f¿^Éj³4ÂY¶ë¯Q&amp;Z¸ç:YA½|6£û+¢+þ¬L)¦ñ{fÎ¸u®zèÃ).0Ò9Úò¸P.</w:t></w:r><w:r><w:rPr><w:iCs /><w:i /></w:rPr><w:t xml:space="preserve">”</w:t></w:r><w:r><w:rPr><w:iCs /><w:i /></w:rPr><w:t xml:space="preserve">FÔï 8÷,ÐAYhÓ_k]Éá´oY¦ à¡öhN§“AÈ®Êì&lt;Y-ëYed²&gt;“«+Sû9 õuõ®jû=MºIæ</w:t></w:r><w:r><w:rPr><w:iCs /><w:i /></w:rPr><w:t xml:space="preserve"> </w:t></w:r><w:r><w:rPr><w:iCs /><w:i /></w:rPr><w:t xml:space="preserve">Zy9cêB}W/.6m^öà</w:t></w:r><w:r><w:rPr><w:iCs /><w:i /></w:rPr><w:t xml:space="preserve"> </w:t></w:r><w:r><w:rPr><w:iCs /><w:i /></w:rPr><w:t xml:space="preserve">²ôË</w:t></w:r><w:r><w:rPr><w:iCs /><w:i /></w:rPr><w:t xml:space="preserve"> </w:t></w:r><w:r><w:rPr><w:iCs /><w:i /></w:rPr><w:t xml:space="preserve">+4ýÂQ°þz</w:t></w:r><w:r><w:t xml:space="preserve">,s</w:t></w:r><w:r><w:t xml:space="preserve"> </w:t></w:r><w:r><w:t xml:space="preserve">M¯§}¾ÑGù9 Ïé®¦³0_ÎvÑJÓ¬¬7ÊåÎ8»Xgèìü5ãì{ugg£</w:t></w:r><w:r><w:t xml:space="preserve">’</w:t></w:r><w:r><w:t xml:space="preserve">¯yäpue¾D+wÍýhÄ</w:t></w:r><w:hyperlink r:id="rId21"><w:r><w:rPr><w:rStyle w:val="Hyperlink" /></w:rPr><w:t xml:space="preserve">w@ö6¼sFÌ</w:t></w:r></w:hyperlink><w:r><w:t xml:space="preserve">®Èfv°+Á³!“¶%XGLZ:KöÈÑàxÖf¿Êäù mÏ WN’Ìðg»SN?8§0¡eçÄæçbÀ¦-ÞF9o¹§Xò:.[By·ËÙ»¬ËÔ+¸L¿Øe§*®Ä#ÇJàÎäg&amp;È_ËÈ¤ìæ</w:t></w:r><w:r><w:t xml:space="preserve"> </w:t></w:r><w:r><w:t xml:space="preserve">{æT</w:t></w:r><w:r><w:t xml:space="preserve"> </w:t></w:r><w:r><w:t xml:space="preserve">k«I+¸¤ÐÓWØk#©Å¯fJj~®«;¦eE</w:t></w:r><w:r><w:softHyphen /></w:r><w:r><w:t xml:space="preserve">XRØ]DÑ´s</w:t></w:r><w:r><w:t xml:space="preserve"> </w:t></w:r><w:r><w:t xml:space="preserve">Eç¹`üfkÉmæHÔ</w:t></w:r></w:p><w:p><w:pPr><w:pStyle w:val="BodyText" /></w:pPr><w:r><w:t xml:space="preserve">QÁV_C«µÉ</w:t></w:r><w:r><w:rPr><w:iCs /><w:i /></w:rPr><w:t xml:space="preserve">£À=ËÒó</w:t></w:r><w:r><w:rPr><w:iCs /><w:i /></w:rPr><w:t xml:space="preserve">$êÓÌhÐ¹íáfÚ5(GMKïA7@r2¾íÆµgsDÖ3&lt;pDvÄ¹m1G ·\sò²X¼cr?&lt;ÿÉ÷á9×S¹Ä]0áxÎHòLDÉ±Ô%é!¹²6¼qg¥@L,ZpGÚÙÔ {M&lt;}¬§ùÿ¢&amp;ð¯K.¨xÆbß¨BêsU-ÏÎp¿&#39;%±¸QÄ_K¢mÀì Mi\3½{íu¬AÒzVrÜð×ßÊ¶b(-e®/Xß~ÚOÚ_ÊÙÛ¯ZMv@V¢YE³£$</w:t></w:r><w:r><w:rPr><w:iCs /><w:i /></w:rPr><w:t xml:space="preserve">É±f»¾Ü®§DoÏÏÚ¥ç³æ»Ô«¨r®^Æ±Í+ÐÂa</w:t></w:r><w:r><w:rPr><w:iCs /><w:i /></w:rPr><w:t xml:space="preserve"> </w:t></w:r><w:r><w:rPr><w:iCs /><w:i /></w:rPr><w:t xml:space="preserve">m%´±,e7çI²ÙXE</w:t></w:r><w:r><w:rPr><w:iCs /><w:i /></w:rPr><w:t xml:space="preserve"> </w:t></w:r><w:r><w:rPr><w:iCs /><w:i /></w:rPr><w:t xml:space="preserve">åàaªeNh±tÓõ²ß&lt;ü;èÿÊ(áø¶µ</w:t></w:r><w:r><w:rPr><w:iCs /><w:i /></w:rPr><w:t xml:space="preserve"> </w:t></w:r><w:r><w:rPr><w:iCs /><w:i /></w:rPr><w:t xml:space="preserve">Þ¬z»Þt-3´&amp;8Ù=wV×¾D«E</w:t></w:r><w:r><w:t xml:space="preserve">jÂ¬å</w:t></w:r><w:r><w:rPr><w:rStyle w:val="VerbatimChar" /></w:rPr><w:t xml:space="preserve">kõT®%/÷uis{7ÂÀºSYKå&amp;ír&#39;øîIDØóJDgÐÁ ÿ6á¿³e±¦3Oý1lgñ#WL,ð/t·$ò» îÀöjVìØ;   íÌ]CÐã\ ~ú£¹¢Ô_6¢®9,¬)òS;[EÃGtÀæØqÀGì$</w:t></w:r><w:r><w:t xml:space="preserve">’#v°Ó[lá±lËJn«^2ÛÎe§V¢RØBqµ¯4w«è äyÕh¯âþB »Î·¿_ÌÝ#jîOÃ</w:t></w:r><w:r><w:softHyphen /></w:r><w:r><w:t xml:space="preserve">ºHètoè57ÄËËÔ.G[Zî0Þ½</w:t></w:r><w:r><w:softHyphen /></w:r><w:r><w:t xml:space="preserve">A©®É¨ÛT@)ånE:¬Cü&gt;R7} Y!É{*</w:t></w:r><w:r><w:softHyphen /></w:r><w:r><w:t xml:space="preserve">EÞ§¥c/¾ÃþÈÉü9®´µûÑëå¸ù=Ï§ý¡hoFÏ+ÁEÈÅ?àEU uezº&amp;n½°Â_i?y8p*3©¤Ûo°</w:t></w:r><w:r><w:t xml:space="preserve"> </w:t></w:r><w:r><w:t xml:space="preserve">]ÿÐøàqL~I#2|Ït¯³q|</w:t></w:r><w:r><w:t xml:space="preserve"> </w:t></w:r><w:r><w:t xml:space="preserve">F%-g¹æQãððÌ¾ ¹¿¡ÎÿPK</w:t></w:r><w:r><w:t xml:space="preserve"> </w:t></w:r><w:r><w:t xml:space="preserve">1òIJXñ9:Æ&amp;“t</w:t></w:r><w:r><w:t xml:space="preserve"> </w:t></w:r><w:r><w:t xml:space="preserve">NÑð¼Yap</w:t></w:r><w:r><w:rPr><w:iCs /><w:i /></w:rPr><w:t xml:space="preserve">ò4ì¤SácßL4ºFE³5ÖÄ£§éRpUe4Ü£Þ;ð±,è©6</w:t></w:r><w:r><w:rPr><w:iCs /><w:i /></w:rPr><w:t xml:space="preserve"> </w:t></w:r><w:r><w:rPr><w:iCs /><w:i /></w:rPr><w:t xml:space="preserve">µö</w:t></w:r><w:r><w:rPr><w:iCs /><w:i /></w:rPr><w:softHyphen /></w:r><w:r><w:rPr><w:iCs /><w:i /></w:rPr><w:t xml:space="preserve">ÅP65q=Î~{Nafw</w:t></w:r><w:r><w:rPr><w:iCs /><w:i /></w:rPr><w:t xml:space="preserve"> </w:t></w:r><w:hyperlink r:id="rId22"><w:r><w:rPr><w:rStyle w:val="Hyperlink" /><w:iCs /><w:i /></w:rPr><w:t xml:space="preserve">gt@Â</w:t></w:r></w:hyperlink><w:r><w:t xml:space="preserve">N¹SF=Åá³´9û,Æó?ÀRÃa±:#)Ç9ËcÊó¿d</w:t></w:r><w:r><w:t xml:space="preserve"> </w:t></w:r><w:r><w:t xml:space="preserve">{æT</w:t></w:r></w:p><w:p><w:pPr><w:pStyle w:val="BodyText" /></w:pPr><w:r><w:t xml:space="preserve">PK</w:t></w:r><w:r><w:t xml:space="preserve"> </w:t></w:r><w:r><w:t xml:space="preserve">M||g}Æw°~DJ%</w:t></w:r><w:r><w:t xml:space="preserve">$ýnOhÚ&lt;W2++M¤&amp;tÞJøtü vb*½O½×÷ÑQ»£ÎNiþ }N/öÑÐkæ¤°ë®ñº×áÞºÀIíbPoRYLFxTÐ{&#39;.</w:t></w:r><w:r><w:softHyphen /></w:r><w:r><w:t xml:space="preserve">ÿGÇÝ«Ñ¬Z}ñ[sÕÛYÇC cLzÃ;¬ß1\ÝAWÑBa#Òêº{(Ìç, EcqïÑQw.xóßPK B¨i7¨RwXg&amp;¢ùQâB¹=! ¨]tçóóåùrï·êsq1h6-(&amp;Zz ÕäùoIj¢.U[BÑ0¤[ÄböT8Ô.fOR¹ÇDæzÆ¶½ÆüLµ¶òÚNAm^Â]çßE³óäÈ_J¦Ü³hxÙ¢ý,7 ëÌÎ©Ã{á`ÙNR®ýYo§ªs_Ë)¥Q¥ËÓþÞ&gt;z²$</w:t></w:r><w:r><w:t xml:space="preserve">&amp;fzO]sIfW</w:t></w:r><w:r><w:t xml:space="preserve">$ú&gt;2_Nxp7PK ´iO¬ÝaGYm¡(HrÜì×ì´=trIïñÃ¢7woª&#39;a]ÒÕ2§DhµÔmI¿&lt;-néÝv35ðA í ÆkW%í¼7E9Þ ÅÜÐèkÀ*æÑ´m6</w:t></w:r><w:r><w:softHyphen /></w:r><w:r><w:t xml:space="preserve">.C:Õgë&lt;ÿ)&amp;5hÔ94Ð4ÝTÀLâ»Ä^JbEÏ&lt;öí:iÜÌ%¬.&amp;ªÜÆ/8¨&quot;±LbFþ8¨~WùÜah3ÓYmÙøÅxä0 ÊöÔÞh.àøüéwÉIÃCª &gt;iâ±·Q&lt;ûc/ÈXX_Ò&#39;iß3ËZË~ål»ÉN¡éHº|pÁJÕlWf¶pqQRcö èö¡üË&quot;`°ä`V£p&gt;¡Où*;®¾à|é¤#¼8ÂçÇcÐ5ng:¬×7â(ö*Ãi QðÎ¹H¥ÙÝ|Å%¦V(«¿RD¬&quot;â§M~õ÷Ù|PK V Pb&lt;¾,]þ¼÷þ¼~ón&gt;Ü4qp,_IÇ};\`]æïÔ¡1U5#u{¯WDõ3éT*Ë ¯Ò2õ1[ÀJþMñdíÛÿ\~PK 2$</w:t></w:r><w:r><w:t xml:space="preserve">ioç¥ö±öÖ&amp;8!°</w:t></w:r><w:r><w:rPr><w:rStyle w:val="VerbatimChar" /></w:rPr><w:t xml:space="preserve">6í Åö9þ&gt;?iúéËkJ{L² dí^%{É&amp;_ä¿;$ùüé0wÑ:*Q@ÍÜ þñ ûyÎ%ó|¹Ù}x$Ém~ï%l· q§ EÉ!Ò7,%J68Ô7Å{Ìa(ï¿VÚ</w:t></w:r><w:r><w:t xml:space="preserve">S±Ô</w:t></w:r><w:r><w:t xml:space="preserve">$Dª ù©ñFS{8Ìx*DÏð` ¦¹ZüV³\ë ³M¾ñ1~® Ãº¹ë»_gÄÃ3OtoQÍÅx =ë´ÏE-S¿¡ç÷vy¬Ån`a3uâ[¸ñÞÍ*ºqt_I²K+¶`ÛSÕ@Òl×wßMiÞ¼ÙÓKwÒÛADcZ*ît öa&amp;ñÛ-1ádÖ¹ë,&#39;®ÛE9#8ËiAøÆ;¦ù6Çä`6L´½:&lt;mØXÑ`elÙÞ d§ø±²¤°©hæÁxÃç·óEÌÃåº&lt;JC&gt;;_@ÃYØ¨ ÷l&amp; ¾_a#_</w:t></w:r><w:r><w:softHyphen /></w:r><w:r><w:t xml:space="preserve">ËhçD§Ñ öÈ +güzüM»¯&amp;~÷øp·y9þI «¨»å.J*fØ@æºgPª¥AÌÂwã¢ ÕaqlcëÂâY;Ø÷Fkf9BÕYùrnS ÚÂÂØImÂ¬F,KÕÁbqÂØ t9ÀÎÑ&amp;sÄÂ®ÐÎ®/`2_4ÃwÆ}Ñ&#39;shòÅ3 ´ìJ´n/6-»R5&lt;³¬¬-»Ri«[ÆËÀ@Ë®T§êñ&gt;Ð²+ºe&lt;A´ìJäÌ2K(®TêA£g4s{\äô¸þëYçh&#39;Âø´;qzÇ]¸ÆWýtáÌvÞí8Ô³ÚqFµãÌ.Ý]¸òSøE Õ ì¸2v÷jÇ¼à`¥ö/¯ÿPK Hà¯¿÷=ëË³ÁøÑÀ¢Í7x8|¹¿|³üþÛ¯Ïo£øÅ£ÅsÑ[ß&gt;lãx÷v8ì-õIôÛÑ&#39;nXè&gt; ÷»76ów$</w:t></w:r><w:r><w:t xml:space="preserve">v×®çÆ/ÃÉh4¤0¡</w:t></w:r><w:r><w:br /></w:r><w:r><w:t xml:space="preserve">Ûl¾cöÞ§A,í!õ8”¢</w:t></w:r><w:r><w:softHyphen /></w:r><w:r><w:t xml:space="preserve">»2´g´g:»Ù4x</w:t></w:r><w:r><w:t xml:space="preserve"> </w:t></w:r><w:r><w:t xml:space="preserve">}/Áóä0ã</w:t></w:r><w:r><w:t xml:space="preserve"> </w:t></w:r><w:r><w:t xml:space="preserve">ïÚ!Ø&amp;þW&amp;õHBqóñHþå{SÀ¤0,ª</w:t></w:r><w:r><w:t xml:space="preserve"> </w:t></w:r><w:r><w:t xml:space="preserve">cÈ-U×áÌr×Qp”’v¶ ¤IÖ®CaKb²%ÑVE¤0ÇNs¸</w:t></w:r><w:r><w:rPr><w:iCs /><w:i /></w:rPr><w:t xml:space="preserve">TÑ·ß</w:t></w:r><w:r><w:rPr><w:vertAlign w:val="superscript" /><w:iCs /><w:i /></w:rPr><w:t xml:space="preserve">=,</w:t></w:r><w:r><w:rPr><w:vertAlign w:val="superscript" /><w:iCs /><w:i /></w:rPr><w:t xml:space="preserve">$k#qÖ-N%</w:t></w:r><w:r><w:rPr><w:vertAlign w:val="superscript" /><w:iCs /><w:i /></w:rPr><w:softHyphen /></w:r><w:r><w:rPr><w:vertAlign w:val="superscript" /><w:iCs /><w:i /></w:rPr><w:t xml:space="preserve">¤ââ?+iK+«Â@ôÙïèì½8Ã0ý~ÿ]² ¬ç·$</w:t></w:r><w:r><w:rPr><w:vertAlign w:val="superscript" /><w:iCs /><w:i /></w:rPr><w:t xml:space="preserve">²]÷;ÈKñ]</w:t></w:r><w:r><w:rPr><w:iCs /><w:i /></w:rPr><w:t xml:space="preserve">àó r&lt;ÅbåñëÈ§Dñyä</w:t></w:r><w:r><w:rPr><w:iCs /><w:i /></w:rPr><w:softHyphen /></w:r><w:r><w:rPr><w:iCs /><w:i /></w:rPr><w:t xml:space="preserve">ÉVü¡IÊ.úÏñD¼³Áä</w:t></w:r><w:r><w:rPr><w:iCs /><w:i /></w:rPr><w:t xml:space="preserve">$´*=&lt;ðk^àÙoîÎÕrÏ4xóån¥¸å0</w:t></w:r><w:r><w:rPr><w:iCs /><w:i /></w:rPr><w:softHyphen /></w:r><w:r><w:rPr><w:iCs /><w:i /></w:rPr><w:t xml:space="preserve">Ü°\å]ù,zGlWD61å]÷´fÂ¨ÃJ»ò&gt;Î{ü]2ððæbû &gt;Lç3áC7ýH»g;Òÿ¾½ýðàúî×qhpxöåê&amp;tYÈÇ#åY°uúmK/uÄséCä¼ÿnÓmx¾ßR&quot;ÆGëTF þX&lt;ØÆY³ë ÜÀáê`M±N°ÐÚh4ÇZ`-ûÅÌ¶Æ80b0R0B020&quot;000ò»®g]q9q¸ cqÀbjÅô; 8\0&quot; 8õÄÀItZêgùA]bqe±µqö!ú#Òàz|]oÇá!÷!B¥sñtCCLQT#¢zn@</w:t></w:r><w:r><w:rPr><w:iCs /><w:i /></w:rPr><w:softHyphen /></w:r><w:r><w:rPr><w:iCs /><w:i /></w:rPr><w:t xml:space="preserve">`ï¯14¸#x`4p°0Äre}¼+ICÝ&gt;áÆ NðnÐ^ÅºØ{Å»FCXóHEÄAXõ(-V½« hÞ¥pÈÞaQÂ!,DWPºöû&gt;é!®iÜnÝ&lt;d·µÄþGÜæ¼X÷(Cv¶L¼®x=Ý`Ð8´^bõ«gä}ã_È¤úñöÉÂ¡A%_ºa&#39;ær÷À`A³/;òUð£°üO¶s°rÉ&lt;=S§P@Oõ¤&#39; Ö&#39;²ëvã7@jÅ÷o|âzâlòáþÓGëíÄ[°xÁâùx é®Ç?¾Ñõ?\&lt;ç@ðUás¬ Y¢</w:t></w:r><w:r><w:rPr><w:iCs /><w:i /></w:rPr><w:softHyphen /></w:r><w:r><w:rPr><w:iCs /><w:i /></w:rPr><w:t xml:space="preserve">\ñ+b_y¸3BKÀ?èËÐA»á1¬XbyGüÖÍøõÌXÙR~%¡+¢c´þu¦ì¡DûõÔFú®ÞÇr7F.&amp; ÂL^ÀCÅ%§|ÊBÆ¨o¡¾&lt;´ú®&lt;E.ÊIM</w:t></w:r><w:r><w:rPr><w:iCs /><w:i /></w:rPr><w:softHyphen /></w:r><w:r><w:rPr><w:iCs /><w:i /></w:rPr><w:t xml:space="preserve">Æ zy,Üì=ÄFÌñZ1CÄkFæíý B</w:t></w:r><w:r><w:rPr><w:iCs /><w:i /></w:rPr><w:softHyphen /></w:r><w:r><w:rPr><w:iCs /><w:i /></w:rPr><w:t xml:space="preserve">´Ä¬³D¯2¦r$</w:t></w:r><w:r><w:rPr><w:iCs /><w:i /></w:rPr><w:t xml:space="preserve"> </w:t></w:r><w:r><w:rPr><w:iCs /><w:i /></w:rPr><w:t xml:space="preserve">B</w:t></w:r><w:r><w:rPr><w:iCs /><w:i /></w:rPr><w:t xml:space="preserve"> </w:t></w:r><w:r><w:rPr><w:iCs /><w:i /></w:rPr><w:t xml:space="preserve">FDÃeá</w:t></w:r><w:r><w:rPr><w:rStyle w:val="VerbatimChar" /><w:iCs /><w:i /></w:rPr><w:t xml:space="preserve">VAC8UÐi4¬Å¦7ÜÖ&amp;¸¦7¦7¦7¦·é;n6|¡8ï(hÚS0g ¦þ$|ÁÂ|ïÑ±WÀÝl#¾ÇÊâ¡</w:t></w:r><w:r><w:rPr><w:rStyle w:val="VerbatimChar" /><w:iCs /><w:i /></w:rPr><w:softHyphen /></w:r><w:r><w:rPr><w:rStyle w:val="VerbatimChar" /><w:iCs /><w:i /></w:rPr><w:t xml:space="preserve">x÷ëuEà¡Qý®ñ</w:t></w:r><w:r><w:rPr><w:iCs /><w:i /></w:rPr><w:t xml:space="preserve">¨aloÏckk.qM~a´?ØGlºeCÃ:÷vú¶±u·MO¥Û2&amp;Qu[.1½68îÞÏJµ,åäÍæc³&amp;ÙÒ,£1â´ùX”|lmï&lt;¢1</w:t></w:r><w:r><w:rPr><w:rStyle w:val="VerbatimChar" /><w:iCs /><w:i /></w:rPr><w:t xml:space="preserve">0ÏkÚÆcA&lt;Ö¹m}p¹Év7Ï.ÛÊ${YW]&amp;£DiF·ôÉô»¡:8l/cjdkÙ(wYÔ0#x1ÆúÒê½±·Wõn]õÇd,©èb4õnl*£(]cxS#ts×I×Ì^±T´ÒmªÒ5È®úÓ½Nº£ Ä¨(]cPEé[ÀËYT¤Û»NºfFðb¥¢î   LºÙU³×Ib4¥kl*£(]cxS#ts×I×Ì^±T´Ò=I× »êOcö:éB&amp;£¢t-@e¥kl/cjdQncî:éÁ1Vº3t ²«þ4f¯.Äh1*J×ØTFQºÆð2¦Fé6æ®®¼c©\¸kÏeòëÎ{ÄWòk«(_íuHvÿä1ÊÞ=üâùdihyj  ¢Êæ§#CóY~^0õ}^Ñ(c+ Êr  &gt;dºóI[-w\ô+â¶1©9ëý%iÄ¼&#39;êX¯ÞFû6Ïð¹p²(NÞÈnÉ»ÅÕK) |zåd?bN¸/½IÞk,³Ò³²é-(iM-,OO*Ç&amp;d÷%g µ&amp;¼fmù¸-&amp;M×Ç$?4Id³[êûhòäÐzÉ²Zç·a$.óN2F³ùåe/½¬úÒÝµ(y}âÑ(ùX¹ÉZ^½×:Pq</w:t></w:r><w:r><w:rPr><w:rStyle w:val="VerbatimChar" /><w:iCs /><w:i /></w:rPr><w:softHyphen /></w:r><w:r><w:rPr><w:rStyle w:val="VerbatimChar" /><w:iCs /><w:i /></w:rPr><w:t xml:space="preserve">¶ü(~/F«üÃí^Ü+.|NúÓÎ|ÝX\· ³äõ¼ÜÅñÔ9íâg{×ç^ÓgëùD÷p£8ù³þFqö&gt;}&amp;Òå¥â¼«ô¿UÚ¶çLMgq¥¢BÚÂâ_j®^@&gt;dË®o×&quot;¯ÉW±þpÉ%WÕÖø&#39;ÕÖdÖÖ¢</w:t></w:r><w:r><w:rPr><w:rStyle w:val="VerbatimChar" /><w:iCs /><w:i /></w:rPr><w:softHyphen /></w:r><w:r><w:rPr><w:rStyle w:val="VerbatimChar" /><w:iCs /><w:i /></w:rPr><w:t xml:space="preserve">éßÚjÕÖäµåvDM&#39;5ü</w:t></w:r><w:r><w:rPr><w:rStyle w:val="VerbatimChar" /><w:iCs /><w:i /></w:rPr><w:softHyphen /></w:r><w:r><w:rPr><w:rStyle w:val="VerbatimChar" /><w:iCs /><w:i /></w:rPr><w:t xml:space="preserve">¦Ü@8±7Ú}çQ</w:t></w:r><w:r><w:rPr><w:rStyle w:val="VerbatimChar" /><w:iCs /><w:i /></w:rPr><w:softHyphen /></w:r><w:r><w:rPr><w:rStyle w:val="VerbatimChar" /><w:iCs /><w:i /></w:rPr><w:t xml:space="preserve">Ð¦Ç,´WSØ)Da§+¬ÂNPaéæ¾ºÐf¡eÄs¹Ôòù8   ^c77wõQ&quot;îNÞÍOÏ&#39;?^wUq¸^{^CÄ4ÿiI5ÏLWéÓ¼# Ì¸¯j&quot;·d\.ÆïÀd/ d/~R²çÿ&#39;d/!d/R²?)Ù5é5ïù-ïÙ%ïì-n</w:t></w:r><w:r><w:rPr><w:rStyle w:val="VerbatimChar" /><w:iCs /><w:i /></w:rPr><w:softHyphen /></w:r><w:r><w:rPr><w:rStyle w:val="VerbatimChar" /><w:iCs /><w:i /></w:rPr><w:t xml:space="preserve">²ê®¯!7Û(&lt;lÖ ð].IÊ»¢±xX³#]&lt;Z§À¥±¼´µ(ÿq%W¢IùÎwIës¶ë&#39;3¬¨ç}&quot;Iv¶kÈëÑM¬Iò±5¹ñ¸!G@õÃ¢CÃ¼&amp;¿fÙ©I)ÉKbÄÏ\ªí®ÞÒ«ÉG°ÃèÒ&gt;)o hÁÄ)Hy[ñNQU5¬W³ÓÑô¢¸^ÕS=b.ÐÆå$Ú:ÒÞG\¹ò´£¬&#39;yï}&gt;pÜ¯è,M9 ³QËIë+ñ.\ÛHwyV_u^E+Ó:©MkÒÆîrqí&gt;ß+ñ^) üÐóð§¡§LVóé¢ØS</w:t></w:r><w:r><w:rPr><w:iCs /><w:i /></w:rPr><w:t xml:space="preserve">Ó}z</w:t></w:r><w:r><w:rPr><w:iCs /><w:i /></w:rPr><w:t xml:space="preserve">“</w:t></w:r><w:r><w:rPr><w:iCs /><w:i /></w:rPr><w:t xml:space="preserve">µìJ2§öÌæH</w:t></w:r><w:r><w:rPr><w:iCs /><w:i /></w:rPr><w:t xml:space="preserve">”</w:t></w:r><w:r><w:rPr><w:iCs /><w:i /></w:rPr><w:t xml:space="preserve">7ÌYkÌÅ nt3ÕÃ!¯zU-¦ÌWÄ]8Ósx+îT[õ^CÑ¹|ûISd9»Ô¶QÌmd2{IëI¾ÿ½ãM&lt;¬£84XyÑÆ£NÎtTt¦£VOt</w:t></w:r><w:r><w:rPr><w:iCs /><w:i /></w:rPr><w:t xml:space="preserve"> </w:t></w:r><w:r><w:rPr><w:iCs /><w:i /></w:rPr><w:t xml:space="preserve">ýt!üC6æMÛKÝ²çA¡Ê±Vø«À¦8ac¶45¶³ÿ/XèÐ0*TÏN÷dÔtLäÑ_éZ¼».eqX{:÷Ü ô!ãM^û´Ò</w:t></w:r><w:r><w:rPr><w:rStyle w:val="VerbatimChar" /><w:iCs /><w:i /></w:rPr><w:t xml:space="preserve">ÞsO kädØ&#39;®SÇÜÜÄjr©Ç^Açí»¯ivKé%?õûºuý«K¥áÄ®oês¿Áéjo¯ÇW,G&quot;%¤&gt;&lt;ÖØí_Rl¨åµKw·U35ÈßflRO£õà</w:t></w:r><w:r><w:rPr><w:rStyle w:val="VerbatimChar" /><w:iCs /><w:i /></w:rPr><w:softHyphen /></w:r><w:r><w:rPr><w:rStyle w:val="VerbatimChar" /><w:iCs /><w:i /></w:rPr><w:t xml:space="preserve">úæì6/t¯,µø ãÂÜíw|N·Cw·¶çá</w:t></w:r><w:r><w:rPr><w:iCs /><w:i /></w:rPr><w:t xml:space="preserve">Iý&amp;yÏJf3WvV³óüW¯¸ÚpSÐ</w:t></w:r><w:r><w:rPr><w:rStyle w:val="VerbatimChar" /><w:iCs /><w:i /></w:rPr><w:t xml:space="preserve">öý°½~ÍÔÞ÷WÊUR</w:t></w:r><w:r><w:rPr><w:rStyle w:val="VerbatimChar" /><w:iCs /><w:i /></w:rPr><w:softHyphen /></w:r><w:r><w:rPr><w:rStyle w:val="VerbatimChar" /><w:iCs /><w:i /></w:rPr><w:t xml:space="preserve">ózó®1_ön±ªáÂ´{HllON/W,;È5</w:t></w:r><w:r><w:rPr><w:rStyle w:val="VerbatimChar" /><w:iCs /><w:i /></w:rPr><w:softHyphen /></w:r><w:r><w:rPr><w:rStyle w:val="VerbatimChar" /><w:iCs /><w:i /></w:rPr><w:t xml:space="preserve">s±døÈqùX\aÆñ/.s Lg§ËqA§xÒÐÞsoeí=!Øo8Á8¶órh×Ù&gt;´©|keeIé-A«Õâ¨vg}ãne9ÙfÓº#Pf½¹BÐQÈ={¬THIÒÖGãvJnFNÊÃ|oXµÆ*0ïß÷VêÜWÓúø¿äÞëÈØqj%Öí&lt;¥Ó&#39;#ÂÙéîÊµÎç&lt;áè\¾ôu.ç Gç²XÆ$Ðz</w:t></w:r><w:r><w:rPr><w:rStyle w:val="VerbatimChar" /><w:iCs /><w:i /></w:rPr><w:softHyphen /></w:r><w:r><w:rPr><w:rStyle w:val="VerbatimChar" /><w:iCs /><w:i /></w:rPr><w:t xml:space="preserve">¦õq|± }\;ËÑdìú-}à´&quot;á£~â)§ÿpq\¹½\£ÜRòÏïßHÔJÒWâÜ£úè#OèSÍfôjÁÇû0Ô0yÂ±zì?ë\?¤tîÙ_ÑoÿPK vÎßZqýý©¿ÅùtLÊ õ«ÜïY¥V1%%Áæës</w:t></w:r><w:r><w:rPr><w:rStyle w:val="VerbatimChar" /><w:iCs /><w:i /></w:rPr><w:softHyphen /></w:r><w:r><w:rPr><w:rStyle w:val="VerbatimChar" /><w:iCs /><w:i /></w:rPr><w:t xml:space="preserve">Gón2!uÐXæÌÁ(¿æ A;/Ö0Ø÷ÎØéþÄ¡ ´!;êçæÁ.¶b&quot;¯ªgûXç ¨²%1JÌ0¾´oVØ÷¥^3YG:½YopfSq¢çx)l0^¿þò(JþPK %PÐ#0÷#JHÿÚ $X´,Jzñ&quot;o6ôÊ?§ÑxðpÓzG÷&gt;êÑØu]ÑMzkÊ_Ò¯×÷~Ô\ÛÂJ M</w:t></w:r><w:r><w:rPr><w:rStyle w:val="VerbatimChar" /><w:iCs /><w:i /></w:rPr><w:softHyphen /></w:r><w:r><w:rPr><w:rStyle w:val="VerbatimChar" /><w:iCs /><w:i /></w:rPr><w:t xml:space="preserve">$G-45½,ÓJèÂ°=é6wpè\P1)WÕi¢Á*KIøû¬|NWKÒT¬älW³c=òiù}&lt;æªÿ4éI×úâ0$¾þ ÍPK }° A~Ë/í¢ñØ&gt;yEíQÙÚô «ê)¶jI.xò±Iòª|DbÓ©¨4ÒåeIy3[| Á</w:t></w:r><w:r><w:rPr><w:rStyle w:val="VerbatimChar" /><w:iCs /><w:i /></w:rPr><w:softHyphen /></w:r><w:r><w:rPr><w:rStyle w:val="VerbatimChar" /><w:iCs /><w:i /></w:rPr><w:t xml:space="preserve">+¿}ò-÷â&quot;¿|&quot;¨èçhð(KÁç¦øbÕ§º# aQí£ Ý«ºÉ;</w:t></w:r><w:r><w:rPr><w:rStyle w:val="VerbatimChar" /><w:iCs /><w:i /></w:rPr><w:softHyphen /></w:r><w:r><w:rPr><w:rStyle w:val="VerbatimChar" /><w:iCs /><w:i /></w:rPr><w:t xml:space="preserve">,l¨Ù*@ðßq*ïv«LÖwÀÕ4úX$ó¶[±â»J§¶frÈÆ´Ñ°     £¬ ZâìÎÓæØ|È&quot;Gp8Âçê é¾¥Þð ±Ë¹ØAÃ(õ_òNþ Þø&gt;(GCæ¢)ÿH¡ö·ù@^yî</w:t></w:r><w:r><w:rPr><w:rStyle w:val="VerbatimChar" /><w:iCs /><w:i /></w:rPr><w:softHyphen /></w:r><w:r><w:rPr><w:rStyle w:val="VerbatimChar" /><w:iCs /><w:i /></w:rPr><w:t xml:space="preserve">þÉ</w:t></w:r><w:r><w:rPr><w:iCs /><w:i /></w:rPr><w:t xml:space="preserve">·JÓb.óm¼;òBC[39Äµmæ§·nÍ)çï@&gt;«ÇñËëEIßpG’]Ãô/É_</w:t></w:r><w:r><w:rPr><w:iCs /><w:i /></w:rPr><w:t xml:space="preserve"> </w:t></w:r><w:r><w:rPr><w:iCs /><w:i /></w:rPr><w:t xml:space="preserve">Â0Ð_ ¹·DJÓ^Ä³ê½¤6</w:t></w:r><w:r><w:rPr><w:rStyle w:val="VerbatimChar" /><w:iCs /><w:i /></w:rPr><w:t xml:space="preserve">²!»-ú÷¦~ÇaÇ´ý+&lt;Å&lt;F#µ¢ÅÉÇÙÈûp</w:t></w:r><w:r><w:rPr><w:rStyle w:val="VerbatimChar" /><w:iCs /><w:i /></w:rPr><w:softHyphen /></w:r><w:r><w:rPr><w:rStyle w:val="VerbatimChar" /><w:iCs /><w:i /></w:rPr><w:t xml:space="preserve">Î²ïÚ[Æ=(ûHF.Ì©Qìa¤ºÔ±4s¹Ä&lt;+tÎ[¸ ]DVG</w:t></w:r><w:r><w:rPr><w:rStyle w:val="VerbatimChar" /><w:iCs /><w:i /></w:rPr><w:softHyphen /></w:r><w:r><w:rPr><w:rStyle w:val="VerbatimChar" /><w:iCs /><w:i /></w:rPr><w:t xml:space="preserve">OÊ®Äªôãä×k6þÐîïè1¼Óî©îPK -¢ÄPqïwÌî¬fÆI|«àX©RUZõP¤Þz¨Ú&quot;Ôý4i©Z*ñúõz×APAñ&lt;~ÿ÷cfìc&#39;-¯v¾ê!ø&lt; IØònö{çÖ&lt;$NÌxBZÞHïÒæÇ]Ä*&quot;1A@È Üò&quot;¥ÒJEú°åyö\ÄXÁT@à#à³J½Z]</w:t></w:r><w:r><w:rPr><w:rStyle w:val="VerbatimChar" /><w:iCs /><w:i /></w:rPr><w:softHyphen /></w:r><w:r><w:rPr><w:rStyle w:val="VerbatimChar" /><w:iCs /><w:i /></w:rPr><w:t xml:space="preserve">Ä&amp;JploÔ&#39;¨¯Yzæ]ÿ%õÏÄ¾fMJÔôËè³r~Ô&#39;ÇÊCK-¯jþ¼ÊæÅJNÄÔÚ]ÏüetApP7t&quot;äµ^cýÂvÎß ÈWçð½ë«2Þ&quot;F9´g2äì¾ðµILQBvYúD-Êµßá¢ ;vÉsKZ¾ ©jy¦*b yþäççO¡»OîþvrïÞÉÝ_TWp©ýøÕ¿&gt;Gÿ&lt;úáÙýoÜxYÄÿùËüþµ¨À§ß&gt;üëñÃ§ß}ù÷O÷ð-ExÆD¢ëäíñs ñrýÓ&quot;ÅVJ</w:t></w:r><w:hyperlink r:id="rId20"><w:r><w:rPr><w:rStyle w:val="Hyperlink" /><w:iCs /><w:i /></w:rPr><w:t xml:space="preserve">Mã@wUTB</w:t></w:r></w:hyperlink><w:r><w:rPr><w:iCs /><w:i /></w:rPr><w:t xml:space="preserve">_c¸6){ðà^Ý))¼’Êâ]^âpsÖæÂiÓU-«èQºQ·ñ¡Kvg&amp;¾ÝQ</w:t></w:r><w:r><w:rPr><w:iCs /><w:i /></w:rPr><w:t xml:space="preserve"> </w:t></w:r><w:r><w:rPr><w:iCs /><w:i /></w:rPr><w:t xml:space="preserve">¹L],;)©¹Ë ä8$ QHïñBd·)-ùuúK&gt;Tè6EmL.éÓA)¦DWhq»x|³sµ9s±ß&amp;e</w:t></w:r><w:r><w:rPr><w:iCs /><w:i /></w:rPr><w:t xml:space="preserve">$Tf.Üxã×°\Jî_r¸Té0ºÒEsCKê^ÖáûÇe¤PôÀ¼9/&quot;·ùA&#39;ÂqêÔ&amp;Qû&lt;Åh+§¼\!zqÀÉÂpß¢¤îÓkû&amp; K*MDïDÖ·K8¦ÉÚqÝ83çìÚ14À§ß?ø5â-p«fÛï&quot;ÜlÓípÐw¿çnãQ²K Í?´Ü-÷}l¹êyÙF;í</w:t></w:r><w:r><w:rPr><w:iCs /><w:i /></w:rPr><w:softHyphen /></w:r><w:r><w:rPr><w:iCs /><w:i /></w:rPr><w:t xml:space="preserve">æº&lt;¹~ñÂò2¶¯Æ\¦+KP:èÁ¢¢üBF0ÌÄp¡ÀfWQíG815#!ëP¢Kxe&#39;o½§²kÍÉÐXíðÀ.¯93Íãs&quot;hE3XVØÊ×V³À%¥ÕjóÒrÒÌGæM¨õ³¿¶Z·¢!c0#ö»e0 ËQfµ5$</w:t></w:r><w:r><w:rPr><w:iCs /><w:i /></w:rPr><w:t xml:space="preserve">Âq,ì«w¹7rºgãä ©</w:t></w:r><w:r><w:rPr><w:iCs /><w:i /></w:rPr><w:t xml:space="preserve">“</w:t></w:r><w:r><w:rPr><w:iCs /><w:i /></w:rPr><w:t xml:space="preserve">uÙÍTKÊ3toøf½é!§-ow Æ)ðº</w:t></w:r><w:r><w:rPr><w:rStyle w:val="VerbatimChar" /><w:iCs /><w:i /></w:rPr><w:t xml:space="preserve">&amp;-ÏWÖÀÓkqÆâuwVÕªõ9K&quot;R!Õ6¥2[K¦ú× í³1ÀÑLÓbe</w:t></w:r><w:r><w:rPr><w:rStyle w:val="VerbatimChar" /><w:iCs /><w:i /></w:rPr><w:softHyphen /></w:r><w:r><w:rPr><w:rStyle w:val="VerbatimChar" /><w:iCs /><w:i /></w:rPr><w:t xml:space="preserve">öµ0ÅÐáøjÁÊtíñ&quot;b? ÐÄ½6»*¡å\Ó¹mv</w:t></w:r><w:r><w:rPr><w:iCs /><w:i /></w:rPr><w:t xml:space="preserve">V.Ü¬6f¿^Éj³4ÂY¶ë¯Q&amp;Z¸ç:YA½|6£û+¢+þ¬L)¦ñ{fÎ¸u®zèÃ).0Ò9Úò¸P.</w:t></w:r><w:r><w:rPr><w:iCs /><w:i /></w:rPr><w:t xml:space="preserve">”</w:t></w:r><w:r><w:rPr><w:iCs /><w:i /></w:rPr><w:t xml:space="preserve">FÔï 8÷,ÐAYhÓ</w:t></w:r><w:r><w:t xml:space="preserve">k]Éá´oY¦ à¡öhN§“AÈ®Êì&lt;Y-ëYed²&gt;“«+Sû9 õuõ®jû=MºIæ</w:t></w:r><w:r><w:t xml:space="preserve"> </w:t></w:r><w:r><w:t xml:space="preserve">Zy9cêB}W/.6m^öà</w:t></w:r><w:r><w:t xml:space="preserve"> </w:t></w:r><w:r><w:t xml:space="preserve">²ôË</w:t></w:r><w:r><w:t xml:space="preserve"> </w:t></w:r><w:r><w:t xml:space="preserve">+4ýÂQ°þz*,s</w:t></w:r><w:r><w:t xml:space="preserve"> </w:t></w:r><w:r><w:t xml:space="preserve">M¯§}¾ÑGù9 Ïé®¦³0_ÎvÑJÓ¬¬7ÊåÎ8»Xgèìü5ãì{ugg£¯yäpue¾D+wÍýhÄ</w:t></w:r><w:hyperlink r:id="rId21"><w:r><w:rPr><w:rStyle w:val="Hyperlink" /></w:rPr><w:t xml:space="preserve">w@ö6¼sFÌ</w:t></w:r></w:hyperlink><w:r><w:t xml:space="preserve">®Èfv°+Á³!“¶%XGLZ:KöÈÑàxÖf¿Êäù mÏ WN’Ìðg»SN?8§0¡eçÄæçbÀ¦-ÞF9o¹§Xò:.[By·ËÙ»¬ËÔ+¸L¿Øe§*®Ä#ÇJàÎäg&amp;È_ËÈ¤ìæ</w:t></w:r><w:r><w:t xml:space="preserve"> </w:t></w:r><w:r><w:t xml:space="preserve">{æT</w:t></w:r><w:r><w:t xml:space="preserve"> </w:t></w:r><w:r><w:t xml:space="preserve">k«I+¸¤ÐÓWØk#©Å¯fJj~®«;¦eE</w:t></w:r><w:r><w:softHyphen /></w:r><w:r><w:t xml:space="preserve">XRØ]DÑ´s</w:t></w:r><w:r><w:t xml:space="preserve"> </w:t></w:r><w:r><w:t xml:space="preserve">Eç¹`üfkÉmæHÔ</w:t></w:r></w:p><w:p><w:pPr><w:pStyle w:val="BodyText" /></w:pPr><w:r><w:t xml:space="preserve">QÁV_C«µÉ</w:t></w:r><w:r><w:rPr><w:iCs /><w:i /></w:rPr><w:t xml:space="preserve">£À=ËÒó</w:t></w:r><w:r><w:rPr><w:iCs /><w:i /></w:rPr><w:t xml:space="preserve">$êÓÌhÐ¹íáfÚ5(GMKïA7@r2¾íÆµgsDÖ3&lt;pDvÄ¹m1G ·\sò²X¼cr?&lt;ÿÉ÷á9×S¹Ä]0áxÎHòLDÉ±Ô%é!¹²6¼qg¥@L,ZpGÚÙÔ {M&lt;}¬§ùÿ¢&amp;ð¯K.¨xÆbß¨BêsU-ÏÎp¿&#39;%±¸QÄ_K¢mÀì Mi\3½{íu¬AÒzVrÜð×ßÊ¶b(-e®/Xß~ÚOÚ_ÊÙÛ¯ZMv@V¢YE³£$</w:t></w:r><w:r><w:rPr><w:iCs /><w:i /></w:rPr><w:t xml:space="preserve">É±f»¾Ü®§DoÏÏÚ¥ç³æ»Ô«¨r®^Æ±Í+ÐÂa</w:t></w:r><w:r><w:rPr><w:iCs /><w:i /></w:rPr><w:t xml:space="preserve"> </w:t></w:r><w:r><w:rPr><w:iCs /><w:i /></w:rPr><w:t xml:space="preserve">m%´±,e7çI²ÙXE</w:t></w:r><w:r><w:rPr><w:iCs /><w:i /></w:rPr><w:t xml:space="preserve"> </w:t></w:r><w:r><w:rPr><w:iCs /><w:i /></w:rPr><w:t xml:space="preserve">åàaªeNh±tÓõ²ß&lt;ü;èÿÊ(áø¶µ</w:t></w:r><w:r><w:rPr><w:iCs /><w:i /></w:rPr><w:t xml:space="preserve"> </w:t></w:r><w:r><w:rPr><w:iCs /><w:i /></w:rPr><w:t xml:space="preserve">Þ¬z»Þt-3´&amp;8Ù=wV×¾D«E</w:t></w:r><w:r><w:t xml:space="preserve">jÂ¬å</w:t></w:r><w:r><w:rPr><w:rStyle w:val="VerbatimChar" /></w:rPr><w:t xml:space="preserve">kõT®%/÷uis{7ÂÀºSYKå&amp;ír&#39;øîIDØóJDgÐÁ ÿ6á¿³e±¦3Oý1lgñ#WL,ð/t·$ò» îÀöjVìØ;   íÌ]CÐã\ ~ú£¹¢Ô_6¢®9,¬)òS;[EÃGtÀæØqÀGì$</w:t></w:r><w:r><w:t xml:space="preserve">’#v°Ó[lá±lËJn«^2ÛÎe§V¢RØBqµ¯4w«è äyÕh¯âþB »Î·¿_ÌÝ#jîOÃ</w:t></w:r><w:r><w:softHyphen /></w:r><w:r><w:t xml:space="preserve">ºHètoè57ÄËËÔ.G[Zî0Þ½</w:t></w:r><w:r><w:softHyphen /></w:r><w:r><w:t xml:space="preserve">A©®É¨ÛT@)ånE:¬Cü&gt;R7} Y!É{*</w:t></w:r><w:r><w:softHyphen /></w:r><w:r><w:t xml:space="preserve">EÞ§¥c/¾ÃþÈÉü9®´µûÑëå¸ù=Ï§ý¡hoFÏ+ÁEÈÅ?àEU uezº&amp;n½°Â_i?y8p*3©¤Ûo°</w:t></w:r><w:r><w:t xml:space="preserve"> </w:t></w:r><w:r><w:t xml:space="preserve">]ÿÐøàqL~I#2|Ït¯³q|</w:t></w:r><w:r><w:t xml:space="preserve"> </w:t></w:r><w:r><w:t xml:space="preserve">F%-g¹æQãððÌ¾ ¹¿¡ÎÿPK</w:t></w:r><w:r><w:t xml:space="preserve"> </w:t></w:r><w:r><w:t xml:space="preserve">1òIJXñ9:Æ&amp;“t</w:t></w:r><w:r><w:t xml:space="preserve"> </w:t></w:r><w:r><w:t xml:space="preserve">NÑð¼Yap</w:t></w:r><w:r><w:rPr><w:iCs /><w:i /></w:rPr><w:t xml:space="preserve">ò4ì¤SácßL4ºFE³5ÖÄ£§éRpUe4Ü£Þ;ð±,è©6</w:t></w:r><w:r><w:rPr><w:iCs /><w:i /></w:rPr><w:t xml:space="preserve"> </w:t></w:r><w:r><w:rPr><w:iCs /><w:i /></w:rPr><w:t xml:space="preserve">µö</w:t></w:r><w:r><w:rPr><w:iCs /><w:i /></w:rPr><w:softHyphen /></w:r><w:r><w:rPr><w:iCs /><w:i /></w:rPr><w:t xml:space="preserve">ÅP65q=Î~{Nafw</w:t></w:r><w:r><w:rPr><w:iCs /><w:i /></w:rPr><w:t xml:space="preserve"> </w:t></w:r><w:hyperlink r:id="rId22"><w:r><w:rPr><w:rStyle w:val="Hyperlink" /><w:iCs /><w:i /></w:rPr><w:t xml:space="preserve">gt@Â</w:t></w:r></w:hyperlink><w:r><w:t xml:space="preserve">N¹SF=Åá³´9û,Æó?ÀRÃa±:#)Ç9ËcÊó¿d</w:t></w:r><w:r><w:t xml:space="preserve"> </w:t></w:r><w:r><w:t xml:space="preserve">{æT</w:t></w:r></w:p><w:p><w:pPr><w:pStyle w:val="BodyText" /></w:pPr><w:r><w:t xml:space="preserve">PK</w:t></w:r><w:r><w:t xml:space="preserve"> </w:t></w:r><w:r><w:t xml:space="preserve">M||g}Æw°~DJ%</w:t></w:r><w:r><w:t xml:space="preserve">$ýnOhÚ&lt;W2++M¤&amp;tÞJøtü vb*½O½×÷ÑQ»£ÎNiþ }N/öÑÐkæ¤°ë®ñº×áÞºÀIíbPoRYLFxTÐ{&#39;.</w:t></w:r><w:r><w:softHyphen /></w:r><w:r><w:t xml:space="preserve">ÿGÇÝ«Ñ¬Z}ñ[sÕÛYÇC cLzÃ;¬ß1\ÝAWÑBa#Òêº{(Ìç, EcqïÑQw.xóßPK B¨i7¨RwXg&amp;¢ùQâB¹=! ¨]tçóóåùrï·êsq1h6-(&amp;Zz ÕäùoIj¢.U[BÑ0¤[ÄböT8Ô.fOR¹ÇDæzÆ¶½ÆüLµ¶òÚNAm^Â]çßE³óäÈ_J¦Ü³hxÙ¢ý,7 ëÌÎ©Ã{á`ÙNR®ýYo§ªs_Ë)¥Q¥ËÓþÞ&gt;z²$</w:t></w:r><w:r><w:t xml:space="preserve">&amp;fzO]sIfW</w:t></w:r><w:r><w:t xml:space="preserve">$ú&gt;2_Nxp7PK ìbC°v Ë´-Ì6=ýä¿´½èäÆÅÃ/Ö1íýK]©#;l½^®´Æbæ&quot;Ñ¿wú~·íâm[C#*è»D&quot;&gt;&quot;¶%Ôè¡ ¹©6B*¢)ó®®¢Íjõ%ªkô©/Á`;ûéf3®TFÂ½¹tg&amp;º¥&amp;PÚYBÆ\ëx¤LË\qü_Å±®f]·^]ÀîM+Ì%7ËÈtØë½ª¤¥óõ:ãý§ßIÝ7RÙ©_ýð8Ð°&lt;É©ÕÅGS%úÑËÁ)Èøð£Ý6:KÇÇ¸w_¹OÍ¸¤sN5nhÚ½±hOÀ@GÐ»(Ð«dÔé)Íåç£Ï¥câbW4.wÀê9´ Æ¨ï µVx©AJÊ ú9~ÏbÅáxrs ~÷¶cD¯ÿ;»PK QðÎ¹H¥ÙÝ|Å%¦V(«¿RD¬&quot;â§M~õ÷Ù|PK V Pb&lt;¾,]þ¼÷þ¼~ón&gt;Ü4qp,_IÇ};\`]æïÔ¡1U5#u{¯WDõ3éT*Ë ¯Ò2õ1[ÀJþMñdíÛÿ\~PK 2$</w:t></w:r><w:r><w:t xml:space="preserve">ioç¥ö±öÖ&amp;8!°</w:t></w:r><w:r><w:rPr><w:rStyle w:val="VerbatimChar" /></w:rPr><w:t xml:space="preserve">6í Åö9þ&gt;?iúéËkJ{L² dí^%{É&amp;_ä¿;$ùüé0wÑ:*Q@ÍÜ þñ ûyÎ%ó|¹Ù}x$Ém~ï%l· q§ EÉ!Ò7,%J68Ô7Å{Ìa(ï¿VÚ</w:t></w:r><w:r><w:t xml:space="preserve">S±Ô</w:t></w:r><w:r><w:t xml:space="preserve">$Dª ù©ñFS{8Ìx*DÏð` ¦¹ZüV³\ë ³M¾ñ1~® Ãº¹ë»_gÄÃ3OtoQÍÅx =ë´ÏE-S¿¡ç÷vy¬Ån`a3uâ[¸ñÞÍ*ºqt_I²K+¶`ÛSÕ@Òl×wßMiÞ¼ÙÓKwÒÛADcZ*ît öa&amp;ñÛ-1ádÖ¹ë,&#39;®ÛE9#8ËiAøÆ;¦ù6Çä`6L´½:&lt;mØXÑ`elÙÞ d§ø±²¤°©hæÁxÃç·óEÌÃåº&lt;JC&gt;;_@ÃYØ¨ ÷l&amp; ¾_a#_</w:t></w:r><w:r><w:softHyphen /></w:r><w:r><w:t xml:space="preserve">ËhçD§Ñ öÈ +güzüM»¯&amp;~÷øp·y9þI «¨»å.J*fØ@æºgPª¥AÌÂwã¢ ÕaqlcëÂâY;Ø÷Fkf9BÕYùrnS ÚÂÂØImÂ¬F,KÕÁbqÂØ t9ÀÎÑ&amp;sÄÂ®ÐÎ®/`2_4ÃwÆ}Ñ&#39;shòÅ3 ´ìJ´n/6-»R5&lt;³¬¬-»Ri«[ÆËÀ@Ë®T§êñ&gt;Ð²+ºe&lt;A´ìJäÌ2K(®TêA£g4s{\äô¸þëYçh&#39;Âø´;qzÇ]¸ÆWýtáÌvÞí8Ô³ÚqFµãÌ.Ý]¸òSøE Õ ì¸2v÷jÇ¼à`¥ö/¯ÿPK Hà¯¿÷=ëË³ÁøÑÀ¢Í7x8|¹¿|³üþÛ¯Ïo£øÅ£ÅsÑ[ß&gt;lãx÷v8ì-õIôÛÑ&#39;nXè&gt; ÷»76ów$</w:t></w:r><w:r><w:t xml:space="preserve">v×®çÆ/ÃÉh4¤0¡</w:t></w:r><w:r><w:br /></w:r><w:r><w:t xml:space="preserve">Ûl¾cöÞ§A,í!õ8”¢</w:t></w:r><w:r><w:softHyphen /></w:r><w:r><w:t xml:space="preserve">»2´g´g:»Ù4x</w:t></w:r><w:r><w:t xml:space="preserve"> </w:t></w:r><w:r><w:t xml:space="preserve">}/Áóä0ã</w:t></w:r><w:r><w:t xml:space="preserve"> </w:t></w:r><w:r><w:t xml:space="preserve">ïÚ!Ø&amp;þW&amp;õHBqóñHþå{SÀ¤0,ª</w:t></w:r><w:r><w:t xml:space="preserve"> </w:t></w:r><w:r><w:t xml:space="preserve">cÈ-U×áÌr×Qp”’v¶ ¤IÖ®CaKb²%ÑVE¤0ÇNs¸</w:t></w:r><w:r><w:rPr><w:iCs /><w:i /></w:rPr><w:t xml:space="preserve">TÑ·ß</w:t></w:r><w:r><w:rPr><w:vertAlign w:val="superscript" /><w:iCs /><w:i /></w:rPr><w:t xml:space="preserve">=,</w:t></w:r><w:r><w:rPr><w:vertAlign w:val="superscript" /><w:iCs /><w:i /></w:rPr><w:t xml:space="preserve">$k#qÖ-N%</w:t></w:r><w:r><w:rPr><w:vertAlign w:val="superscript" /><w:iCs /><w:i /></w:rPr><w:softHyphen /></w:r><w:r><w:rPr><w:vertAlign w:val="superscript" /><w:iCs /><w:i /></w:rPr><w:t xml:space="preserve">¤ââ?+iK+«Â@ôÙïèì½8Ã0ý~ÿ]² ¬ç·$</w:t></w:r><w:r><w:rPr><w:vertAlign w:val="superscript" /><w:iCs /><w:i /></w:rPr><w:t xml:space="preserve">²]÷;ÈKñ]</w:t></w:r><w:r><w:rPr><w:iCs /><w:i /></w:rPr><w:t xml:space="preserve">àó r&lt;ÅbåñëÈ§Dñyä</w:t></w:r><w:r><w:rPr><w:iCs /><w:i /></w:rPr><w:softHyphen /></w:r><w:r><w:rPr><w:iCs /><w:i /></w:rPr><w:t xml:space="preserve">ÉVü¡IÊ.úÏñD¼³Áä</w:t></w:r><w:r><w:rPr><w:iCs /><w:i /></w:rPr><w:t xml:space="preserve">$´*=&lt;ðk^àÙoîÎÕrÏ4xóån¥¸å0</w:t></w:r><w:r><w:rPr><w:iCs /><w:i /></w:rPr><w:softHyphen /></w:r><w:r><w:rPr><w:iCs /><w:i /></w:rPr><w:t xml:space="preserve">Ü°\å]ù,zGlWD61å]÷´fÂ¨ÃJ»ò&gt;Î{ü]2ððæbû &gt;Lç3áC7ýH»g;Òÿ¾½ýðàúî×qhpxöåê&amp;tYÈÇ#åY°uúmK/uÄséCä¼ÿnÓmx¾ßR&quot;ÆGëTF þX&lt;ØÆY³ë ÜÀáê`M±N°ÐÚh4ÇZ`-ûÅÌ¶Æ80b0R0B020&quot;000ò»®g]q9q¸ cqÀbjÅô; 8\0&quot; 8õÄÀItZêgùA]bqe±µqö!ú#Òàz|]oÇá!÷!B¥sñtCCLQT#¢zn@</w:t></w:r><w:r><w:rPr><w:iCs /><w:i /></w:rPr><w:softHyphen /></w:r><w:r><w:rPr><w:iCs /><w:i /></w:rPr><w:t xml:space="preserve">`ï¯14¸#x`4p°0Äre}¼+ICÝ&gt;áÆ NðnÐ^ÅºØ{Å»FCXóHEÄAXõ(-V½« hÞ¥pÈÞaQÂ!,DWPºöû&gt;é!®iÜnÝ&lt;d·µÄþGÜæ¼X÷(Cv¶L¼®x=Ý`Ð8´^bõ«gä}ã_È¤úñöÉÂ¡A%_ºa&#39;ær÷À`A³/;òUð£°üO¶s°rÉ&lt;=S§P@Oõ¤&#39; Ö&#39;²ëvã7@jÅ÷o|âzâlòáþÓGëíÄ[°xÁâùx é®Ç?¾Ñõ?\&lt;ç@ðUás¬ Y¢</w:t></w:r><w:r><w:rPr><w:iCs /><w:i /></w:rPr><w:softHyphen /></w:r><w:r><w:rPr><w:iCs /><w:i /></w:rPr><w:t xml:space="preserve">\ñ+b_y¸3BKÀ?èËÐA»á1¬XbyGüÖÍøõÌXÙR~%¡+¢c´þu¦ì¡DûõÔFú®ÞÇr7F.&amp; ÂL^ÀCÅ%§|ÊBÆ¨o¡¾&lt;´ú®&lt;E.ÊIM</w:t></w:r><w:r><w:rPr><w:iCs /><w:i /></w:rPr><w:softHyphen /></w:r><w:r><w:rPr><w:iCs /><w:i /></w:rPr><w:t xml:space="preserve">Æ zy,Üì=ÄFÌñZ1CÄkFæíý B</w:t></w:r><w:r><w:rPr><w:iCs /><w:i /></w:rPr><w:softHyphen /></w:r><w:r><w:rPr><w:iCs /><w:i /></w:rPr><w:t xml:space="preserve">´Ä¬³D¯2¦r$</w:t></w:r><w:r><w:rPr><w:iCs /><w:i /></w:rPr><w:t xml:space="preserve"> </w:t></w:r><w:r><w:rPr><w:iCs /><w:i /></w:rPr><w:t xml:space="preserve">B</w:t></w:r><w:r><w:rPr><w:iCs /><w:i /></w:rPr><w:t xml:space="preserve"> </w:t></w:r><w:r><w:rPr><w:iCs /><w:i /></w:rPr><w:t xml:space="preserve">FDÃeá</w:t></w:r><w:r><w:rPr><w:rStyle w:val="VerbatimChar" /><w:iCs /><w:i /></w:rPr><w:t xml:space="preserve">VAC8UÐi4¬Å¦7ÜÖ&amp;¸¦7¦7¦7¦·é;n6|¡8ï(hÚS0g ¦þ$|ÁÂ|ïÑ±WÀÝl#¾ÇÊâ¡</w:t></w:r><w:r><w:rPr><w:rStyle w:val="VerbatimChar" /><w:iCs /><w:i /></w:rPr><w:softHyphen /></w:r><w:r><w:rPr><w:rStyle w:val="VerbatimChar" /><w:iCs /><w:i /></w:rPr><w:t xml:space="preserve">x÷ëuEà¡Qý®ñ</w:t></w:r><w:r><w:rPr><w:iCs /><w:i /></w:rPr><w:t xml:space="preserve">¨aloÏckk.qM~a´?ØGlºeCÃ:÷vú¶±u·MO¥Û2&amp;Qu[.1½68îÞÏJµ,åäÍæc³&amp;ÙÒ,£1â´ùX”|lmï&lt;¢1</w:t></w:r><w:r><w:rPr><w:rStyle w:val="VerbatimChar" /><w:iCs /><w:i /></w:rPr><w:t xml:space="preserve">0ÏkÚÆcA&lt;Ö¹m}p¹Év7Ï.ÛÊ${YW]&amp;£DiF·ôÉô»¡:8l/cjdkÙ(wYÔ0#x1ÆúÒê½±·Wõn]õÇd,©èb4õnl*£(]cxS#ts×I×Ì^±T´ÒmªÒ5È®úÓ½Nº£ Ä¨(]cPEé[ÀËYT¤Û»NºfFðb¥¢î   LºÙU³×Ib4¥kl*£(]cxS#ts×I×Ì^±T´Ò=I× »êOcö:éB&amp;£¢t-@e¥kl/cjdQncî:éÁ1Vº3t ²«þ4f¯.Äh1*J×ØTFQºÆð2¦Fé6æ®®¼c©\¸kÏeòëÎ{ÄWòk«(_íuHvÿä1ÊÞ=üâùdihyj  ¢Êæ§#CóY~^0õ}^Ñ(c+ Êr  &gt;dºóI[-w\ô+â¶1©9ëý%iÄ¼&#39;êX¯ÞFû6Ïð¹p²(NÞÈnÉ»ÅÕK) |zåd?bN¸/½IÞk,³Ò³²é-(iM-,OO*Ç&amp;d÷%g µ&amp;¼fmù¸-&amp;M×Ç$?4Id³[êûhòäÐzÉ²Zç·a$.óN2F³ùåe/½¬úÒÝµ(y}âÑ(ùX¹ÉZ^½×:Pq</w:t></w:r><w:r><w:rPr><w:rStyle w:val="VerbatimChar" /><w:iCs /><w:i /></w:rPr><w:softHyphen /></w:r><w:r><w:rPr><w:rStyle w:val="VerbatimChar" /><w:iCs /><w:i /></w:rPr><w:t xml:space="preserve">¶ü(~/F«üÃí^Ü+.|NúÓÎ|ÝX\· ³äõ¼ÜÅñÔ9íâg{×ç^ÓgëùD÷p£8ù³þFqö&gt;}&amp;Òå¥â¼«ô¿UÚ¶çLMgq¥¢BÚÂâ_j®^@&gt;dË®o×&quot;¯ÉW±þpÉ%WÕÖø&#39;ÕÖdÖÖ¢</w:t></w:r><w:r><w:rPr><w:rStyle w:val="VerbatimChar" /><w:iCs /><w:i /></w:rPr><w:softHyphen /></w:r><w:r><w:rPr><w:rStyle w:val="VerbatimChar" /><w:iCs /><w:i /></w:rPr><w:t xml:space="preserve">éßÚjÕÖäµåvDM&#39;5ü</w:t></w:r><w:r><w:rPr><w:rStyle w:val="VerbatimChar" /><w:iCs /><w:i /></w:rPr><w:softHyphen /></w:r><w:r><w:rPr><w:rStyle w:val="VerbatimChar" /><w:iCs /><w:i /></w:rPr><w:t xml:space="preserve">¦Ü@8±7Ú}çQ</w:t></w:r><w:r><w:rPr><w:rStyle w:val="VerbatimChar" /><w:iCs /><w:i /></w:rPr><w:softHyphen /></w:r><w:r><w:rPr><w:rStyle w:val="VerbatimChar" /><w:iCs /><w:i /></w:rPr><w:t xml:space="preserve">Ð¦Ç,´WSØ)Da§+¬ÂNPaéæ¾ºÐf¡eÄs¹Ôòù8   ^c77wõQ&quot;îNÞÍOÏ&#39;?^wUq¸^{^CÄ4ÿiI5ÏLWéÓ¼# Ì¸¯j&quot;·d\.ÆïÀd/ d/~R²çÿ&#39;d/!d/R²?)Ù5é5ïù-ïÙ%ïì-n</w:t></w:r><w:r><w:rPr><w:rStyle w:val="VerbatimChar" /><w:iCs /><w:i /></w:rPr><w:softHyphen /></w:r><w:r><w:rPr><w:rStyle w:val="VerbatimChar" /><w:iCs /><w:i /></w:rPr><w:t xml:space="preserve">²ê®¯!7Û(&lt;lÖ ð].IÊ»¢±xX³#]&lt;Z§À¥±¼´µ(ÿq%W¢IùÎwIës¶ë&#39;3¬¨ç}&quot;Iv¶kÈëÑM¬Iò±5¹ñ¸!G@õÃ¢CÃ¼&amp;¿fÙ©I)ÉKbÄÏ\ªí®ÞÒ«ÉG°ÃèÒ&gt;)o hÁÄ)Hy[ñNQU5¬W³ÓÑô¢¸^ÕS=b.ÐÆå$Ú:ÒÞG\¹ò´£¬&#39;yï}&gt;pÜ¯è,M9 ³QËIë+ñ.\ÛHwyV_u^E+Ó:©MkÒÆîrqí&gt;ß+ñ^) üÐóð§¡§LVóé¢ØS</w:t></w:r><w:r><w:rPr><w:iCs /><w:i /></w:rPr><w:t xml:space="preserve">Ó}z</w:t></w:r><w:r><w:rPr><w:iCs /><w:i /></w:rPr><w:t xml:space="preserve">“</w:t></w:r><w:r><w:rPr><w:iCs /><w:i /></w:rPr><w:t xml:space="preserve">µìJ2§öÌæH</w:t></w:r><w:r><w:rPr><w:iCs /><w:i /></w:rPr><w:t xml:space="preserve">”</w:t></w:r><w:r><w:rPr><w:iCs /><w:i /></w:rPr><w:t xml:space="preserve">7ÌYkÌÅ nt3ÕÃ!¯zU-¦ÌWÄ]8Ósx+îT[õ^CÑ¹|ûISd9»Ô¶QÌmd2{IëI¾ÿ½ãM&lt;¬£84XyÑÆ£NÎtTt¦£VOt</w:t></w:r><w:r><w:rPr><w:iCs /><w:i /></w:rPr><w:t xml:space="preserve"> </w:t></w:r><w:r><w:rPr><w:iCs /><w:i /></w:rPr><w:t xml:space="preserve">ýt!üC6æMÛKÝ²çA¡Ê±Vø«À¦8ac¶45¶³ÿ/XèÐ0*TÏN÷dÔtLäÑ_éZ¼».eqX{:÷Ü ô!ãM^û´Ò</w:t></w:r><w:r><w:rPr><w:rStyle w:val="VerbatimChar" /><w:iCs /><w:i /></w:rPr><w:t xml:space="preserve">ÞsO kädØ&#39;®SÇÜÜÄjr©Ç^Açí»¯ivKé%?õûºuý«K¥áÄ®oês¿Áéjo¯ÇW,G&quot;%¤&gt;&lt;ÖØí_Rl¨åµKw·U35ÈßflRO£õà</w:t></w:r><w:r><w:rPr><w:rStyle w:val="VerbatimChar" /><w:iCs /><w:i /></w:rPr><w:softHyphen /></w:r><w:r><w:rPr><w:rStyle w:val="VerbatimChar" /><w:iCs /><w:i /></w:rPr><w:t xml:space="preserve">úæì6/t¯,µø ãÂÜíw|N·Cw·¶çá</w:t></w:r><w:r><w:rPr><w:iCs /><w:i /></w:rPr><w:t xml:space="preserve">Iý&amp;yÏJf3WvV³óüW¯¸ÚpSÐ</w:t></w:r><w:r><w:rPr><w:rStyle w:val="VerbatimChar" /><w:iCs /><w:i /></w:rPr><w:t xml:space="preserve">öý°½~ÍÔÞ÷WÊUR</w:t></w:r><w:r><w:rPr><w:rStyle w:val="VerbatimChar" /><w:iCs /><w:i /></w:rPr><w:softHyphen /></w:r><w:r><w:rPr><w:rStyle w:val="VerbatimChar" /><w:iCs /><w:i /></w:rPr><w:t xml:space="preserve">ózó®1_ön±ªáÂ´{HllON/W,;È5</w:t></w:r><w:r><w:rPr><w:rStyle w:val="VerbatimChar" /><w:iCs /><w:i /></w:rPr><w:softHyphen /></w:r><w:r><w:rPr><w:rStyle w:val="VerbatimChar" /><w:iCs /><w:i /></w:rPr><w:t xml:space="preserve">s±døÈqùX\aÆñ/.s Lg§ËqA§xÒÐÞsoeí=!Øo8Á8¶órh×Ù&gt;´©|keeIé-A«Õâ¨vg}ãne9ÙfÓº#Pf½¹BÐQÈ={¬THIÒÖGãvJnFNÊÃ|oXµÆ*0ïß÷VêÜWÓúø¿äÞëÈØqj%Öí&lt;¥Ó&#39;#ÂÙéîÊµÎç&lt;áè\¾ôu.ç Gç²XÆ$Ðz</w:t></w:r><w:r><w:rPr><w:rStyle w:val="VerbatimChar" /><w:iCs /><w:i /></w:rPr><w:softHyphen /></w:r><w:r><w:rPr><w:rStyle w:val="VerbatimChar" /><w:iCs /><w:i /></w:rPr><w:t xml:space="preserve">¦õq|± }\;ËÑdìú-}à´&quot;á£~â)§ÿpq\¹½\£ÜRòÏïßHÔJÒWâÜ£úè#OèSÍfôjÁÇû0Ô0yÂ±zì?ë\?¤tîÙ_ÑoÿPK vÎßZqýý©¿ÅùtLÊ õ«ÜïY¥V1%%Áæës</w:t></w:r><w:r><w:rPr><w:rStyle w:val="VerbatimChar" /><w:iCs /><w:i /></w:rPr><w:softHyphen /></w:r><w:r><w:rPr><w:rStyle w:val="VerbatimChar" /><w:iCs /><w:i /></w:rPr><w:t xml:space="preserve">Gón2!uÐXæÌÁ(¿æ A;/Ö0Ø÷ÎØéþÄ¡ ´!;êçæÁ.¶b&quot;¯ªgûXç ¨²%1JÌ0¾´oVØ÷¥^3YG:½YopfSq¢çx)l0^¿þò(JþPK %PÐ#0÷#JHÿÚ $X´,Jzñ&quot;o6ôÊ?§ÑxðpÓzG÷&gt;êÑØu]ÑMzkÊ_Ò¯×÷~Ô\ÛÂJ M</w:t></w:r><w:r><w:rPr><w:rStyle w:val="VerbatimChar" /><w:iCs /><w:i /></w:rPr><w:softHyphen /></w:r><w:r><w:rPr><w:rStyle w:val="VerbatimChar" /><w:iCs /><w:i /></w:rPr><w:t xml:space="preserve">$G-45½,ÓJèÂ°=é6wpè\P1)WÕi¢Á*KIøû¬|NWKÒT¬älW³c=òiù}&lt;æªÿ4éI×úâ0$¾þ ÍPK }° A~Ë/í¢ñØ&gt;yEíQÙÚô «ê)¶jI.xò±Iòª|DbÓ©¨4ÒåeIy3[| Á</w:t></w:r><w:r><w:rPr><w:rStyle w:val="VerbatimChar" /><w:iCs /><w:i /></w:rPr><w:softHyphen /></w:r><w:r><w:rPr><w:rStyle w:val="VerbatimChar" /><w:iCs /><w:i /></w:rPr><w:t xml:space="preserve">+¿}ò-÷â&quot;¿|&quot;¨èçhð(KÁç¦øbÕ§º# aQí£ Ý«ºÉ;</w:t></w:r><w:r><w:rPr><w:rStyle w:val="VerbatimChar" /><w:iCs /><w:i /></w:rPr><w:softHyphen /></w:r><w:r><w:rPr><w:rStyle w:val="VerbatimChar" /><w:iCs /><w:i /></w:rPr><w:t xml:space="preserve">,l¨Ù*@ðßq*ïv«LÖwÀÕ4úX$ó¶[±â»J§¶frÈÆ´Ñ°     £¬ ZâìÎÓæØ|È&quot;Gp8Âçê é¾¥Þð ±Ë¹ØAÃ(õ_òNþ Þø&gt;(GCæ¢)ÿH¡ö·ù@^yî</w:t></w:r><w:r><w:rPr><w:rStyle w:val="VerbatimChar" /><w:iCs /><w:i /></w:rPr><w:softHyphen /></w:r><w:r><w:rPr><w:rStyle w:val="VerbatimChar" /><w:iCs /><w:i /></w:rPr><w:t xml:space="preserve">þÉ</w:t></w:r><w:r><w:rPr><w:iCs /><w:i /></w:rPr><w:t xml:space="preserve">·JÓb.óm¼;òBC[39Äµmæ§·nÍ)çï@&gt;«ÇñËëEIßpG’]Ãô/É_</w:t></w:r><w:r><w:rPr><w:iCs /><w:i /></w:rPr><w:t xml:space="preserve"> </w:t></w:r><w:r><w:rPr><w:iCs /><w:i /></w:rPr><w:t xml:space="preserve">Â0Ð_ ¹·DJÓ^Ä³ê½¤6</w:t></w:r><w:r><w:rPr><w:rStyle w:val="VerbatimChar" /><w:iCs /><w:i /></w:rPr><w:t xml:space="preserve">²!»-ú÷¦~ÇaÇ´ý+&lt;Å&lt;F#µ¢ÅÉÇÙÈûp</w:t></w:r><w:r><w:rPr><w:rStyle w:val="VerbatimChar" /><w:iCs /><w:i /></w:rPr><w:softHyphen /></w:r><w:r><w:rPr><w:rStyle w:val="VerbatimChar" /><w:iCs /><w:i /></w:rPr><w:t xml:space="preserve">Î²ïÚ[Æ=(ûHF.Ì©Qìa¤ºÔ±4s¹Ä&lt;+tÎ[¸ ]DVG</w:t></w:r><w:r><w:rPr><w:rStyle w:val="VerbatimChar" /><w:iCs /><w:i /></w:rPr><w:softHyphen /></w:r><w:r><w:rPr><w:rStyle w:val="VerbatimChar" /><w:iCs /><w:i /></w:rPr><w:t xml:space="preserve">OÊ®Äªôãä×k6þÐîïè1¼Óî©îPK -¢ÄPqïwÌî¬fÆI|«àX©RUZõP¤Þz¨Ú&quot;Ôý4i©Z*ñúõz×APAñ&lt;~ÿ÷cfìc&#39;-¯v¾ê!ø&lt; IØònö{çÖ&lt;$NÌxBZÞHïÒæÇ]Ä*&quot;1A@È Üò&quot;¥ÒJEú°åyö\ÄXÁT@à#à³J½Z]</w:t></w:r><w:r><w:rPr><w:rStyle w:val="VerbatimChar" /><w:iCs /><w:i /></w:rPr><w:softHyphen /></w:r><w:r><w:rPr><w:rStyle w:val="VerbatimChar" /><w:iCs /><w:i /></w:rPr><w:t xml:space="preserve">Ä&amp;JploÔ&#39;¨¯Yzæ]ÿ%õÏÄ¾fMJÔôËè³r~Ô&#39;ÇÊCK-¯jþ¼ÊæÅJNÄÔÚ]ÏüetApP7t&quot;äµ^cýÂvÎß ÈWçð½ë«2Þ&quot;F9´g2äì¾ðµILQBvYúD-Êµßá¢ ;vÉsKZ¾ ©jy¦*b yþäççO¡»OîþvrïÞÉÝ_TWp©ýøÕ¿&gt;Gÿ&lt;úáÙýoÜxYÄÿùËüþµ¨À§ß&gt;üëñÃ§ß}ù÷O÷ð-ExÆD¢ëäíñs ñrýÓ&quot;ÅVJ</w:t></w:r><w:hyperlink r:id="rId20"><w:r><w:rPr><w:rStyle w:val="Hyperlink" /><w:iCs /><w:i /></w:rPr><w:t xml:space="preserve">Mã@wUTB</w:t></w:r></w:hyperlink><w:r><w:rPr><w:iCs /><w:i /></w:rPr><w:t xml:space="preserve">_c¸6){ðà^Ý))¼’Êâ]^âpsÖæÂiÓU-«èQºQ·ñ¡Kvg&amp;¾ÝQ</w:t></w:r><w:r><w:rPr><w:iCs /><w:i /></w:rPr><w:t xml:space="preserve"> </w:t></w:r><w:r><w:rPr><w:iCs /><w:i /></w:rPr><w:t xml:space="preserve">¹L],;)©¹Ë ä8$ QHïñBd·)-ùuúK&gt;Tè6EmL.éÓA)¦DWhq»x|³sµ9s±ß&amp;e</w:t></w:r><w:r><w:rPr><w:iCs /><w:i /></w:rPr><w:t xml:space="preserve">$Tf.Üxã×°\Jî_r¸Té0ºÒEsCKê^ÖáûÇe¤PôÀ¼9/&quot;·ùA&#39;ÂqêÔ&amp;Qû&lt;Åh+§¼\!zqÀÉÂpß¢¤îÓkû&amp; K*MDïDÖ·K8¦ÉÚqÝ83çìÚ14À§ß?ø5â-p«fÛï&quot;ÜlÓípÐw¿çnãQ²K Í?´Ü-÷}l¹êyÙF;í</w:t></w:r><w:r><w:rPr><w:iCs /><w:i /></w:rPr><w:softHyphen /></w:r><w:r><w:rPr><w:iCs /><w:i /></w:rPr><w:t xml:space="preserve">æº&lt;¹~ñÂò2¶¯Æ\¦+KP:èÁ¢¢üBF0ÌÄp¡ÀfWQíG815#!ëP¢Kxe&#39;o½§²kÍÉÐXíðÀ.¯93Íãs&quot;hE3XVØÊ×V³À%¥ÕjóÒrÒÌGæM¨õ³¿¶Z·¢!c0#ö»e0 ËQfµ5$</w:t></w:r><w:r><w:rPr><w:iCs /><w:i /></w:rPr><w:t xml:space="preserve">Âq,ì«w¹7rºgãä ©</w:t></w:r><w:r><w:rPr><w:iCs /><w:i /></w:rPr><w:t xml:space="preserve">“</w:t></w:r><w:r><w:rPr><w:iCs /><w:i /></w:rPr><w:t xml:space="preserve">uÙÍTKÊ3toøf½é!§-ow Æ)ðº</w:t></w:r><w:r><w:rPr><w:rStyle w:val="VerbatimChar" /><w:iCs /><w:i /></w:rPr><w:t xml:space="preserve">&amp;-ÏWÖÀÓkqÆâuwVÕªõ9K&quot;R!Õ6¥2[K¦ú× í³1ÀÑLÓbe</w:t></w:r><w:r><w:rPr><w:rStyle w:val="VerbatimChar" /><w:iCs /><w:i /></w:rPr><w:softHyphen /></w:r><w:r><w:rPr><w:rStyle w:val="VerbatimChar" /><w:iCs /><w:i /></w:rPr><w:t xml:space="preserve">öµ0ÅÐáøjÁÊtíñ&quot;b? ÐÄ½6»*¡å\Ó¹mv</w:t></w:r><w:r><w:rPr><w:iCs /><w:i /></w:rPr><w:t xml:space="preserve">V.Ü¬6f¿^Éj³4ÂY¶ë¯Q&amp;Z¸ç:YA½|6£û+¢+þ¬L)¦ñ{fÎ¸u®zèÃ).0Ò9Úò¸P.</w:t></w:r><w:r><w:rPr><w:iCs /><w:i /></w:rPr><w:t xml:space="preserve">”</w:t></w:r><w:r><w:rPr><w:iCs /><w:i /></w:rPr><w:t xml:space="preserve">FÔï 8÷,ÐAYhÓ</w:t></w:r><w:r><w:t xml:space="preserve">k]Éá´oY¦ à¡öhN§“AÈ®Êì&lt;Y-ëYed²&gt;“«+Sû9 õuõ®jû=MºIæ</w:t></w:r><w:r><w:t xml:space="preserve"> </w:t></w:r><w:r><w:t xml:space="preserve">Zy9cêB}W/.6m^öà</w:t></w:r><w:r><w:t xml:space="preserve"> </w:t></w:r><w:r><w:t xml:space="preserve">²ôË</w:t></w:r><w:r><w:t xml:space="preserve"> </w:t></w:r><w:r><w:t xml:space="preserve">+4ýÂQ°þz*,s</w:t></w:r><w:r><w:t xml:space="preserve"> </w:t></w:r><w:r><w:t xml:space="preserve">M¯§}¾ÑGù9 Ïé®¦³0_ÎvÑJÓ¬¬7ÊåÎ8»Xgèìü5ãì{ugg£¯yäpue¾D+wÍýhÄ</w:t></w:r><w:hyperlink r:id="rId21"><w:r><w:rPr><w:rStyle w:val="Hyperlink" /></w:rPr><w:t xml:space="preserve">w@ö6¼sFÌ</w:t></w:r></w:hyperlink><w:r><w:t xml:space="preserve">®Èfv°+Á³!“¶%XGLZ:KöÈÑàxÖf¿Êäù mÏ WN’Ìðg»SN?8§0¡eçÄæçbÀ¦-ÞF9o¹§Xò:.[By·ËÙ»¬ËÔ+¸L¿Øe§*®Ä#ÇJàÎäg&amp;È_ËÈ¤ìæ</w:t></w:r><w:r><w:t xml:space="preserve"> </w:t></w:r><w:r><w:t xml:space="preserve">{æT</w:t></w:r><w:r><w:t xml:space="preserve"> </w:t></w:r><w:r><w:t xml:space="preserve">k«I+¸¤ÐÓWØk#©Å¯fJj~®«;¦eE</w:t></w:r><w:r><w:softHyphen /></w:r><w:r><w:t xml:space="preserve">XRØ]DÑ´s</w:t></w:r><w:r><w:t xml:space="preserve"> </w:t></w:r><w:r><w:t xml:space="preserve">Eç¹`üfkÉmæHÔ</w:t></w:r></w:p><w:p><w:pPr><w:pStyle w:val="BodyText" /></w:pPr><w:r><w:t xml:space="preserve">QÁV_C«µÉ</w:t></w:r><w:r><w:rPr><w:iCs /><w:i /></w:rPr><w:t xml:space="preserve">£À=ËÒó</w:t></w:r><w:r><w:rPr><w:iCs /><w:i /></w:rPr><w:t xml:space="preserve">$êÓÌhÐ¹íáfÚ5(GMKïA7@r2¾íÆµgsDÖ3&lt;pDvÄ¹m1G ·\sò²X¼cr?&lt;ÿÉ÷á9×S¹Ä]0áxÎHòLDÉ±Ô%é!¹²6¼qg¥@L,ZpGÚÙÔ {M&lt;}¬§ùÿ¢&amp;ð¯K.¨xÆbß¨BêsU-ÏÎp¿&#39;%±¸QÄ_K¢mÀì Mi\3½{íu¬AÒzVrÜð×ßÊ¶b(-e®/Xß~ÚOÚ_ÊÙÛ¯ZMv@V¢YE³£$</w:t></w:r><w:r><w:rPr><w:iCs /><w:i /></w:rPr><w:t xml:space="preserve">É±f»¾Ü®§DoÏÏÚ¥ç³æ»Ô«¨r®^Æ±Í+ÐÂa</w:t></w:r><w:r><w:rPr><w:iCs /><w:i /></w:rPr><w:t xml:space="preserve"> </w:t></w:r><w:r><w:rPr><w:iCs /><w:i /></w:rPr><w:t xml:space="preserve">m%´±,e7çI²ÙXE</w:t></w:r><w:r><w:rPr><w:iCs /><w:i /></w:rPr><w:t xml:space="preserve"> </w:t></w:r><w:r><w:rPr><w:iCs /><w:i /></w:rPr><w:t xml:space="preserve">åàaªeNh±tÓõ²ß&lt;ü;èÿÊ(áø¶µ</w:t></w:r><w:r><w:rPr><w:iCs /><w:i /></w:rPr><w:t xml:space="preserve"> </w:t></w:r><w:r><w:rPr><w:iCs /><w:i /></w:rPr><w:t xml:space="preserve">Þ¬z»Þt-3´&amp;8Ù=wV×¾D«E</w:t></w:r><w:r><w:t xml:space="preserve">jÂ¬å</w:t></w:r><w:r><w:rPr><w:rStyle w:val="VerbatimChar" /></w:rPr><w:t xml:space="preserve">kõT®%/÷uis{7ÂÀºSYKå&amp;ír&#39;øîIDØóJDgÐÁ ÿ6á¿³e±¦3Oý1lgñ#WL,ð/t·$ò» îÀöjVìØ;   íÌ]CÐã\ ~ú£¹¢Ô_6¢®9,¬)òS;[EÃGtÀæØqÀGì$</w:t></w:r><w:r><w:t xml:space="preserve">’#v°Ó[lá±lËJn«^2ÛÎe§V¢RØBqµ¯4w«è äyÕh¯âþB »Î·¿_ÌÝ#jîOÃ</w:t></w:r><w:r><w:softHyphen /></w:r><w:r><w:t xml:space="preserve">ºHètoè57ÄËËÔ.G[Zî0Þ½</w:t></w:r><w:r><w:softHyphen /></w:r><w:r><w:t xml:space="preserve">A©®É¨ÛT@)ånE:¬Cü&gt;R7} Y!É{*</w:t></w:r><w:r><w:softHyphen /></w:r><w:r><w:t xml:space="preserve">EÞ§¥c/¾ÃþÈÉü9®´µûÑëå¸ù=Ï§ý¡hoFÏ+ÁEÈÅ?àEU uezº&amp;n½°Â_i?y8p*3©¤Ûo°</w:t></w:r><w:r><w:t xml:space="preserve"> </w:t></w:r><w:r><w:t xml:space="preserve">]ÿÐøàqL~I#2|Ït¯³q|</w:t></w:r><w:r><w:t xml:space="preserve"> </w:t></w:r><w:r><w:t xml:space="preserve">F%-g¹æQãððÌ¾ ¹¿¡ÎÿPK</w:t></w:r><w:r><w:t xml:space="preserve"> </w:t></w:r><w:r><w:t xml:space="preserve">1òIJXñ9:Æ&amp;“t</w:t></w:r><w:r><w:t xml:space="preserve"> </w:t></w:r><w:r><w:t xml:space="preserve">NÑð¼Yap</w:t></w:r><w:r><w:rPr><w:iCs /><w:i /></w:rPr><w:t xml:space="preserve">ò4ì¤SácßL4ºFE³5ÖÄ£§éRpUe4Ü£Þ;ð±,è©6</w:t></w:r><w:r><w:rPr><w:iCs /><w:i /></w:rPr><w:t xml:space="preserve"> </w:t></w:r><w:r><w:rPr><w:iCs /><w:i /></w:rPr><w:t xml:space="preserve">µö</w:t></w:r><w:r><w:rPr><w:iCs /><w:i /></w:rPr><w:softHyphen /></w:r><w:r><w:rPr><w:iCs /><w:i /></w:rPr><w:t xml:space="preserve">ÅP65q=Î~{Nafw</w:t></w:r><w:r><w:rPr><w:iCs /><w:i /></w:rPr><w:t xml:space="preserve"> </w:t></w:r><w:hyperlink r:id="rId22"><w:r><w:rPr><w:rStyle w:val="Hyperlink" /><w:iCs /><w:i /></w:rPr><w:t xml:space="preserve">gt@Â</w:t></w:r></w:hyperlink><w:r><w:t xml:space="preserve">N¹SF=Åá³´9û,Æó?ÀRÃa±:#)Ç9ËcÊó¿d</w:t></w:r><w:r><w:t xml:space="preserve"> </w:t></w:r><w:r><w:t xml:space="preserve"></w:t></w:r><w:r><w:t xml:space="preserve"> </w:t></w:r><w:r><w:t xml:space="preserve">{æT</w:t></w:r></w:p><w:bookmarkEnd w:id="38" /><w:bookmarkEnd w:id="39" /><w:bookmarkStart w:id="40" w:name="title" /><w:p><w:pPr><w:pStyle w:val="Heading1" /></w:pPr><w:r><w:rPr><w:rStyle w:val="SectionNumber" /></w:rPr><w:t xml:space="preserve">1</w:t></w:r><w:r><w:tab /></w:r><w:r><w:t xml:space="preserve">Title</w:t></w:r></w:p><w:bookmarkEnd w:id="40" /><w:bookmarkStart w:id="41" w:name="title-1" /><w:p><w:pPr><w:pStyle w:val="Heading1" /></w:pPr><w:r><w:rPr><w:rStyle w:val="SectionNumber" /></w:rPr><w:t xml:space="preserve">2</w:t></w:r><w:r><w:tab /></w:r><w:r><w:t xml:space="preserve">Title</w:t></w:r></w:p><w:bookmarkEnd w:id="41" /><w:bookmarkStart w:id="42" w:name="title-2" /><w:p><w:pPr><w:pStyle w:val="Heading1" /></w:pPr><w:r><w:rPr><w:rStyle w:val="SectionNumber" /></w:rPr><w:t xml:space="preserve">3</w:t></w:r><w:r><w:tab /></w:r><w:r><w:t xml:space="preserve">Title</w:t></w:r></w:p><w:bookmarkEnd w:id="42" /><w:bookmarkStart w:id="43" w:name="title-3" /><w:p><w:pPr><w:pStyle w:val="Heading1" /></w:pPr><w:r><w:rPr><w:rStyle w:val="SectionNumber" /></w:rPr><w:t xml:space="preserve">4</w:t></w:r><w:r><w:tab /></w:r><w:r><w:t xml:space="preserve">Title</w:t></w:r></w:p><w:bookmarkEnd w:id="43" /><w:bookmarkStart w:id="44" w:name="title-4" /><w:p><w:pPr><w:pStyle w:val="Heading1" /></w:pPr><w:r><w:rPr><w:rStyle w:val="SectionNumber" /></w:rPr><w:t xml:space="preserve">5</w:t></w:r><w:r><w:tab /></w:r><w:r><w:t xml:space="preserve">Title</w:t></w:r></w:p><w:bookmarkEnd w:id="44" /><w:bookmarkStart w:id="45" w:name="title-5" /><w:p><w:pPr><w:pStyle w:val="Heading1" /></w:pPr><w:r><w:rPr><w:rStyle w:val="SectionNumber" /></w:rPr><w:t xml:space="preserve">6</w:t></w:r><w:r><w:tab /></w:r><w:r><w:t xml:space="preserve">Title</w:t></w:r></w:p><w:bookmarkEnd w:id="45" /><w:bookmarkStart w:id="46" w:name="title-6" /><w:p><w:pPr><w:pStyle w:val="Heading1" /></w:pPr><w:r><w:rPr><w:rStyle w:val="SectionNumber" /></w:rPr><w:t xml:space="preserve">7</w:t></w:r><w:r><w:tab /></w:r><w:r><w:t xml:space="preserve">Title</w:t></w:r></w:p><w:bookmarkEnd w:id="46" /><w:bookmarkStart w:id="47" w:name="title-7" /><w:p><w:pPr><w:pStyle w:val="Heading1" /></w:pPr><w:r><w:rPr><w:rStyle w:val="SectionNumber" /></w:rPr><w:t xml:space="preserve">8</w:t></w:r><w:r><w:tab /></w:r><w:r><w:t xml:space="preserve">Title</w:t></w:r></w:p><w:bookmarkEnd w:id="47" /><w:bookmarkStart w:id="48" w:name="references" /><w:p><w:pPr><w:pStyle w:val="Heading1" /></w:pPr><w:r><w:t xml:space="preserve">References</w:t></w:r></w:p><w:p><w:pPr><w:pStyle w:val="FirstParagraph" /></w:pPr><w:r><w:t xml:space="preserve">The following are key references used in this course.</w:t></w:r><w:r><w:t xml:space="preserve"> </w:t></w:r><w:r><w:rPr><w:iCs /><w:i /><w:bCs /><w:b /></w:rPr><w:t xml:space="preserve">Check with your course syllabus for required readings.</w:t></w:r></w:p><w:bookmarkEnd w:id="48" /><w:sectPr w:rsidR="00677255"><w:headerReference r:id="rId10" w:type="default" /><w:headerReference r:id="rId9" w:type="first" /><w:footnotePr><w:pos w:val="beneathText" /></w:footnotePr><w:pgSz w:code="1" w:h="15840" w:w="12240" /><w:pgMar w:bottom="1440" w:footer="720" w:gutter="0" w:header="720" w:left="1440" w:right="1440" w:top="1440" /><w:cols w:space="720" /><w:titlePg /><w:docGrid w:linePitch="360" /><w15:footnoteColumns w:val="1"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5BF5" w14:textId="77777777" w:rsidR="00677255" w:rsidRDefault="00000000">
    <w:pPr>
      <w:pStyle w:val="Header"/>
    </w:pPr>
    <w:sdt>
      <w:sdtPr>
        <w:rPr>
          <w:rStyle w:val="Strong"/>
        </w:rPr>
        <w:alias w:val="Running head"/>
        <w:tag w:val=""/>
        <w:id w:val="1072628492"/>
        <w:placeholder>
          <w:docPart w:val="FC46AD923CA1094080AA82F91061763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F41E" w14:textId="77777777" w:rsidR="00677255" w:rsidRDefault="00000000">
    <w:pPr>
      <w:pStyle w:val="Header"/>
      <w:rPr>
        <w:rStyle w:val="Strong"/>
      </w:rPr>
    </w:pPr>
    <w:r>
      <w:t xml:space="preserve">Running head: </w:t>
    </w:r>
    <w:sdt>
      <w:sdtPr>
        <w:rPr>
          <w:rStyle w:val="Strong"/>
        </w:rPr>
        <w:alias w:val="Running head"/>
        <w:tag w:val=""/>
        <w:id w:val="-696842620"/>
        <w:placeholder>
          <w:docPart w:val="0243B6050F98FE4B91C874106F487C9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ED08D94"/>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3D5203EE"/>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9984C7A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94D2CA36"/>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17BCEBA6"/>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386FFE"/>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73A80FE"/>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AB08068"/>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E00290"/>
    <w:lvl w:ilvl="0">
      <w:start w:val="1"/>
      <w:numFmt w:val="decimal"/>
      <w:pStyle w:val="ListNumber"/>
      <w:lvlText w:val="%1."/>
      <w:lvlJc w:val="left"/>
      <w:pPr>
        <w:tabs>
          <w:tab w:pos="1080" w:val="num"/>
        </w:tabs>
        <w:ind w:hanging="360" w:left="1080"/>
      </w:pPr>
      <w:rPr>
        <w:rFonts w:hint="default"/>
      </w:rPr>
    </w:lvl>
  </w:abstractNum>
  <w:abstractNum w15:restartNumberingAfterBreak="0" w:abstractNumId="9">
    <w:nsid w:val="FFFFFF89"/>
    <w:multiLevelType w:val="singleLevel"/>
    <w:tmpl w:val="D6FC344C"/>
    <w:lvl w:ilvl="0">
      <w:start w:val="1"/>
      <w:numFmt w:val="bullet"/>
      <w:pStyle w:val="ListBullet"/>
      <w:lvlText w:val=""/>
      <w:lvlJc w:val="left"/>
      <w:pPr>
        <w:tabs>
          <w:tab w:pos="1080" w:val="num"/>
        </w:tabs>
        <w:ind w:hanging="360" w:left="108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4903939" w:numId="1">
    <w:abstractNumId w:val="9"/>
  </w:num>
  <w:num w16cid:durableId="1999647484" w:numId="2">
    <w:abstractNumId w:val="7"/>
  </w:num>
  <w:num w16cid:durableId="1886677257" w:numId="3">
    <w:abstractNumId w:val="6"/>
  </w:num>
  <w:num w16cid:durableId="766002220" w:numId="4">
    <w:abstractNumId w:val="5"/>
  </w:num>
  <w:num w16cid:durableId="809634945" w:numId="5">
    <w:abstractNumId w:val="4"/>
  </w:num>
  <w:num w16cid:durableId="478151440" w:numId="6">
    <w:abstractNumId w:val="8"/>
  </w:num>
  <w:num w16cid:durableId="527641317" w:numId="7">
    <w:abstractNumId w:val="3"/>
  </w:num>
  <w:num w16cid:durableId="1034041947" w:numId="8">
    <w:abstractNumId w:val="2"/>
  </w:num>
  <w:num w16cid:durableId="1342515250" w:numId="9">
    <w:abstractNumId w:val="1"/>
  </w:num>
  <w:num w16cid:durableId="1124737619" w:numId="10">
    <w:abstractNumId w:val="0"/>
  </w:num>
  <w:num w16cid:durableId="2066297252" w:numId="11">
    <w:abstractNumId w:val="9"/>
    <w:lvlOverride w:ilvl="0">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line="480" w:lineRule="auto"/>
        <w:ind w:firstLine="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3" w:unhideWhenUsed="1"/>
    <w:lsdException w:name="heading 3" w:qFormat="1" w:semiHidden="1" w:uiPriority="3" w:unhideWhenUsed="1"/>
    <w:lsdException w:name="heading 4" w:qFormat="1" w:semiHidden="1" w:uiPriority="3" w:unhideWhenUsed="1"/>
    <w:lsdException w:name="heading 5" w:qFormat="1" w:semiHidden="1" w:uiPriority="3" w:unhideWhenUsed="1"/>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8"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unhideWhenUsed="1"/>
    <w:lsdException w:name="Emphasis" w:qFormat="1"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kern w:val="24"/>
    </w:rPr>
  </w:style>
  <w:style w:styleId="Heading1" w:type="paragraph">
    <w:name w:val="heading 1"/>
    <w:basedOn w:val="Normal"/>
    <w:next w:val="Normal"/>
    <w:link w:val="Heading1Char"/>
    <w:uiPriority w:val="4"/>
    <w:qFormat/>
    <w:pPr>
      <w:keepNext/>
      <w:keepLines/>
      <w:ind w:firstLine="0"/>
      <w:jc w:val="center"/>
      <w:outlineLvl w:val="0"/>
    </w:pPr>
    <w:rPr>
      <w:rFonts w:asciiTheme="majorHAnsi" w:cstheme="majorBidi" w:eastAsiaTheme="majorEastAsia" w:hAnsiTheme="majorHAnsi"/>
      <w:b/>
      <w:bCs/>
    </w:rPr>
  </w:style>
  <w:style w:styleId="Heading2" w:type="paragraph">
    <w:name w:val="heading 2"/>
    <w:basedOn w:val="Normal"/>
    <w:next w:val="Normal"/>
    <w:link w:val="Heading2Char"/>
    <w:uiPriority w:val="4"/>
    <w:unhideWhenUsed/>
    <w:qFormat/>
    <w:pPr>
      <w:keepNext/>
      <w:keepLines/>
      <w:ind w:firstLine="0"/>
      <w:outlineLvl w:val="1"/>
    </w:pPr>
    <w:rPr>
      <w:rFonts w:asciiTheme="majorHAnsi" w:cstheme="majorBidi" w:eastAsiaTheme="majorEastAsia" w:hAnsiTheme="majorHAnsi"/>
      <w:b/>
      <w:bCs/>
    </w:rPr>
  </w:style>
  <w:style w:styleId="Heading3" w:type="paragraph">
    <w:name w:val="heading 3"/>
    <w:basedOn w:val="Normal"/>
    <w:next w:val="Normal"/>
    <w:link w:val="Heading3Char"/>
    <w:uiPriority w:val="4"/>
    <w:unhideWhenUsed/>
    <w:qFormat/>
    <w:pPr>
      <w:keepNext/>
      <w:keepLines/>
      <w:outlineLvl w:val="2"/>
    </w:pPr>
    <w:rPr>
      <w:rFonts w:asciiTheme="majorHAnsi" w:cstheme="majorBidi" w:eastAsiaTheme="majorEastAsia" w:hAnsiTheme="majorHAnsi"/>
      <w:b/>
      <w:bCs/>
    </w:rPr>
  </w:style>
  <w:style w:styleId="Heading4" w:type="paragraph">
    <w:name w:val="heading 4"/>
    <w:basedOn w:val="Normal"/>
    <w:next w:val="Normal"/>
    <w:link w:val="Heading4Char"/>
    <w:uiPriority w:val="4"/>
    <w:unhideWhenUsed/>
    <w:qFormat/>
    <w:pPr>
      <w:keepNext/>
      <w:keepLines/>
      <w:outlineLvl w:val="3"/>
    </w:pPr>
    <w:rPr>
      <w:rFonts w:asciiTheme="majorHAnsi" w:cstheme="majorBidi" w:eastAsiaTheme="majorEastAsia" w:hAnsiTheme="majorHAnsi"/>
      <w:b/>
      <w:bCs/>
      <w:i/>
      <w:iCs/>
    </w:rPr>
  </w:style>
  <w:style w:styleId="Heading5" w:type="paragraph">
    <w:name w:val="heading 5"/>
    <w:basedOn w:val="Normal"/>
    <w:next w:val="Normal"/>
    <w:link w:val="Heading5Char"/>
    <w:uiPriority w:val="4"/>
    <w:unhideWhenUsed/>
    <w:qFormat/>
    <w:pPr>
      <w:keepNext/>
      <w:keepLines/>
      <w:outlineLvl w:val="4"/>
    </w:pPr>
    <w:rPr>
      <w:rFonts w:asciiTheme="majorHAnsi" w:cstheme="majorBidi" w:eastAsiaTheme="majorEastAsia" w:hAnsiTheme="majorHAnsi"/>
      <w:i/>
      <w:iCs/>
    </w:rPr>
  </w:style>
  <w:style w:styleId="Heading6" w:type="paragraph">
    <w:name w:val="heading 6"/>
    <w:basedOn w:val="Normal"/>
    <w:next w:val="Normal"/>
    <w:link w:val="Heading6Char"/>
    <w:uiPriority w:val="9"/>
    <w:semiHidden/>
    <w:qFormat/>
    <w:pPr>
      <w:keepNext/>
      <w:keepLines/>
      <w:spacing w:before="40"/>
      <w:ind w:firstLine="0"/>
      <w:outlineLvl w:val="5"/>
    </w:pPr>
    <w:rPr>
      <w:rFonts w:asciiTheme="majorHAnsi" w:cstheme="majorBidi" w:eastAsiaTheme="majorEastAsia" w:hAnsiTheme="majorHAnsi"/>
      <w:color w:themeColor="accent1" w:themeShade="7F" w:val="6E6E6E"/>
    </w:rPr>
  </w:style>
  <w:style w:styleId="Heading7" w:type="paragraph">
    <w:name w:val="heading 7"/>
    <w:basedOn w:val="Normal"/>
    <w:next w:val="Normal"/>
    <w:link w:val="Heading7Char"/>
    <w:uiPriority w:val="9"/>
    <w:semiHidden/>
    <w:qFormat/>
    <w:pPr>
      <w:keepNext/>
      <w:keepLines/>
      <w:spacing w:before="40"/>
      <w:ind w:firstLine="0"/>
      <w:outlineLvl w:val="6"/>
    </w:pPr>
    <w:rPr>
      <w:rFonts w:asciiTheme="majorHAnsi" w:cstheme="majorBidi" w:eastAsiaTheme="majorEastAsia" w:hAnsiTheme="majorHAnsi"/>
      <w:i/>
      <w:iCs/>
      <w:color w:themeColor="accent1" w:themeShade="7F" w:val="6E6E6E"/>
    </w:rPr>
  </w:style>
  <w:style w:styleId="Heading8" w:type="paragraph">
    <w:name w:val="heading 8"/>
    <w:basedOn w:val="Normal"/>
    <w:next w:val="Normal"/>
    <w:link w:val="Heading8Char"/>
    <w:uiPriority w:val="9"/>
    <w:semiHidden/>
    <w:qFormat/>
    <w:pPr>
      <w:keepNext/>
      <w:keepLines/>
      <w:spacing w:before="40"/>
      <w:ind w:firstLine="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qFormat/>
    <w:pPr>
      <w:keepNext/>
      <w:keepLines/>
      <w:spacing w:before="40"/>
      <w:ind w:firstLine="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ectionTitle" w:type="paragraph">
    <w:name w:val="Section Title"/>
    <w:basedOn w:val="Normal"/>
    <w:next w:val="Normal"/>
    <w:uiPriority w:val="2"/>
    <w:qFormat/>
    <w:pPr>
      <w:pageBreakBefore/>
      <w:ind w:firstLine="0"/>
      <w:jc w:val="center"/>
      <w:outlineLvl w:val="0"/>
    </w:pPr>
    <w:rPr>
      <w:rFonts w:asciiTheme="majorHAnsi" w:cstheme="majorBidi" w:eastAsiaTheme="majorEastAsia" w:hAnsiTheme="majorHAnsi"/>
    </w:rPr>
  </w:style>
  <w:style w:styleId="Header" w:type="paragraph">
    <w:name w:val="header"/>
    <w:basedOn w:val="Normal"/>
    <w:link w:val="HeaderChar"/>
    <w:uiPriority w:val="99"/>
    <w:unhideWhenUsed/>
    <w:qFormat/>
    <w:pPr>
      <w:spacing w:line="240" w:lineRule="auto"/>
      <w:ind w:firstLine="0"/>
    </w:pPr>
  </w:style>
  <w:style w:customStyle="1" w:styleId="HeaderChar" w:type="character">
    <w:name w:val="Header Char"/>
    <w:basedOn w:val="DefaultParagraphFont"/>
    <w:link w:val="Header"/>
    <w:uiPriority w:val="99"/>
    <w:rPr>
      <w:kern w:val="24"/>
    </w:rPr>
  </w:style>
  <w:style w:styleId="Strong" w:type="character">
    <w:name w:val="Strong"/>
    <w:basedOn w:val="DefaultParagraphFont"/>
    <w:uiPriority w:val="22"/>
    <w:unhideWhenUsed/>
    <w:qFormat/>
    <w:rPr>
      <w:b w:val="0"/>
      <w:bCs w:val="0"/>
      <w:caps/>
      <w:smallCaps w:val="0"/>
    </w:rPr>
  </w:style>
  <w:style w:styleId="PlaceholderText" w:type="character">
    <w:name w:val="Placeholder Text"/>
    <w:basedOn w:val="DefaultParagraphFont"/>
    <w:uiPriority w:val="99"/>
    <w:semiHidden/>
    <w:rPr>
      <w:color w:val="808080"/>
    </w:rPr>
  </w:style>
  <w:style w:styleId="NoSpacing" w:type="paragraph">
    <w:name w:val="No Spacing"/>
    <w:aliases w:val="No Indent"/>
    <w:uiPriority w:val="3"/>
    <w:qFormat/>
    <w:pPr>
      <w:ind w:firstLine="0"/>
    </w:pPr>
  </w:style>
  <w:style w:customStyle="1" w:styleId="Heading1Char" w:type="character">
    <w:name w:val="Heading 1 Char"/>
    <w:basedOn w:val="DefaultParagraphFont"/>
    <w:link w:val="Heading1"/>
    <w:uiPriority w:val="4"/>
    <w:rPr>
      <w:rFonts w:asciiTheme="majorHAnsi" w:cstheme="majorBidi" w:eastAsiaTheme="majorEastAsia" w:hAnsiTheme="majorHAnsi"/>
      <w:b/>
      <w:bCs/>
      <w:kern w:val="24"/>
    </w:rPr>
  </w:style>
  <w:style w:customStyle="1" w:styleId="Heading2Char" w:type="character">
    <w:name w:val="Heading 2 Char"/>
    <w:basedOn w:val="DefaultParagraphFont"/>
    <w:link w:val="Heading2"/>
    <w:uiPriority w:val="4"/>
    <w:rPr>
      <w:rFonts w:asciiTheme="majorHAnsi" w:cstheme="majorBidi" w:eastAsiaTheme="majorEastAsia" w:hAnsiTheme="majorHAnsi"/>
      <w:b/>
      <w:bCs/>
      <w:kern w:val="24"/>
    </w:rPr>
  </w:style>
  <w:style w:styleId="Title" w:type="paragraph">
    <w:name w:val="Title"/>
    <w:basedOn w:val="Normal"/>
    <w:next w:val="Normal"/>
    <w:link w:val="TitleChar"/>
    <w:uiPriority w:val="1"/>
    <w:qFormat/>
    <w:pPr>
      <w:spacing w:before="2400"/>
      <w:ind w:firstLine="0"/>
      <w:contextualSpacing/>
      <w:jc w:val="center"/>
    </w:pPr>
    <w:rPr>
      <w:rFonts w:asciiTheme="majorHAnsi" w:cstheme="majorBidi" w:eastAsiaTheme="majorEastAsia" w:hAnsiTheme="majorHAnsi"/>
    </w:rPr>
  </w:style>
  <w:style w:customStyle="1" w:styleId="TitleChar" w:type="character">
    <w:name w:val="Title Char"/>
    <w:basedOn w:val="DefaultParagraphFont"/>
    <w:link w:val="Title"/>
    <w:uiPriority w:val="1"/>
    <w:rPr>
      <w:rFonts w:asciiTheme="majorHAnsi" w:cstheme="majorBidi" w:eastAsiaTheme="majorEastAsia" w:hAnsiTheme="majorHAnsi"/>
      <w:kern w:val="24"/>
    </w:rPr>
  </w:style>
  <w:style w:styleId="Emphasis" w:type="character">
    <w:name w:val="Emphasis"/>
    <w:basedOn w:val="DefaultParagraphFont"/>
    <w:uiPriority w:val="20"/>
    <w:unhideWhenUsed/>
    <w:qFormat/>
    <w:rPr>
      <w:i/>
      <w:iCs/>
    </w:rPr>
  </w:style>
  <w:style w:customStyle="1" w:styleId="Heading3Char" w:type="character">
    <w:name w:val="Heading 3 Char"/>
    <w:basedOn w:val="DefaultParagraphFont"/>
    <w:link w:val="Heading3"/>
    <w:uiPriority w:val="4"/>
    <w:rPr>
      <w:rFonts w:asciiTheme="majorHAnsi" w:cstheme="majorBidi" w:eastAsiaTheme="majorEastAsia" w:hAnsiTheme="majorHAnsi"/>
      <w:b/>
      <w:bCs/>
      <w:kern w:val="24"/>
    </w:rPr>
  </w:style>
  <w:style w:customStyle="1" w:styleId="Heading4Char" w:type="character">
    <w:name w:val="Heading 4 Char"/>
    <w:basedOn w:val="DefaultParagraphFont"/>
    <w:link w:val="Heading4"/>
    <w:uiPriority w:val="4"/>
    <w:rPr>
      <w:rFonts w:asciiTheme="majorHAnsi" w:cstheme="majorBidi" w:eastAsiaTheme="majorEastAsia" w:hAnsiTheme="majorHAnsi"/>
      <w:b/>
      <w:bCs/>
      <w:i/>
      <w:iCs/>
      <w:kern w:val="24"/>
    </w:rPr>
  </w:style>
  <w:style w:customStyle="1" w:styleId="Heading5Char" w:type="character">
    <w:name w:val="Heading 5 Char"/>
    <w:basedOn w:val="DefaultParagraphFont"/>
    <w:link w:val="Heading5"/>
    <w:uiPriority w:val="4"/>
    <w:rPr>
      <w:rFonts w:asciiTheme="majorHAnsi" w:cstheme="majorBidi" w:eastAsiaTheme="majorEastAsia" w:hAnsiTheme="majorHAnsi"/>
      <w:i/>
      <w:iCs/>
      <w:kern w:val="24"/>
    </w:rPr>
  </w:style>
  <w:style w:styleId="BalloonText" w:type="paragraph">
    <w:name w:val="Balloon Text"/>
    <w:basedOn w:val="Normal"/>
    <w:link w:val="BalloonTextChar"/>
    <w:uiPriority w:val="99"/>
    <w:semiHidden/>
    <w:unhideWhenUsed/>
    <w:pPr>
      <w:spacing w:line="240" w:lineRule="auto"/>
      <w:ind w:firstLine="0"/>
    </w:pPr>
    <w:rPr>
      <w:rFonts w:ascii="Segoe UI" w:cs="Segoe UI" w:hAnsi="Segoe UI"/>
      <w:sz w:val="18"/>
      <w:szCs w:val="18"/>
    </w:rPr>
  </w:style>
  <w:style w:customStyle="1" w:styleId="BalloonTextChar" w:type="character">
    <w:name w:val="Balloon Text Char"/>
    <w:basedOn w:val="DefaultParagraphFont"/>
    <w:link w:val="BalloonText"/>
    <w:uiPriority w:val="99"/>
    <w:semiHidden/>
    <w:rPr>
      <w:rFonts w:ascii="Segoe UI" w:cs="Segoe UI" w:hAnsi="Segoe UI"/>
      <w:kern w:val="24"/>
      <w:sz w:val="18"/>
      <w:szCs w:val="18"/>
    </w:rPr>
  </w:style>
  <w:style w:styleId="Bibliography" w:type="paragraph">
    <w:name w:val="Bibliography"/>
    <w:basedOn w:val="Normal"/>
    <w:next w:val="Normal"/>
    <w:uiPriority w:val="37"/>
    <w:unhideWhenUsed/>
    <w:qFormat/>
    <w:pPr>
      <w:ind w:hanging="720" w:left="720"/>
    </w:pPr>
  </w:style>
  <w:style w:styleId="BlockText" w:type="paragraph">
    <w:name w:val="Block Text"/>
    <w:basedOn w:val="Normal"/>
    <w:uiPriority w:val="99"/>
    <w:semiHidden/>
    <w:unhideWhenUsed/>
    <w:pPr>
      <w:pBdr>
        <w:top w:color="DDDDDD" w:shadow="1" w:space="10" w:sz="2" w:themeColor="accent1" w:val="single"/>
        <w:left w:color="DDDDDD" w:shadow="1" w:space="10" w:sz="2" w:themeColor="accent1" w:val="single"/>
        <w:bottom w:color="DDDDDD" w:shadow="1" w:space="10" w:sz="2" w:themeColor="accent1" w:val="single"/>
        <w:right w:color="DDDDDD" w:shadow="1" w:space="10" w:sz="2" w:themeColor="accent1" w:val="single"/>
      </w:pBdr>
      <w:ind w:firstLine="0" w:left="1152" w:right="1152"/>
    </w:pPr>
    <w:rPr>
      <w:i/>
      <w:iCs/>
      <w:color w:themeColor="accent1" w:val="DDDDDD"/>
    </w:rPr>
  </w:style>
  <w:style w:styleId="BodyText" w:type="paragraph">
    <w:name w:val="Body Text"/>
    <w:basedOn w:val="Normal"/>
    <w:link w:val="BodyTextChar"/>
    <w:uiPriority w:val="99"/>
    <w:semiHidden/>
    <w:unhideWhenUsed/>
    <w:pPr>
      <w:spacing w:after="120"/>
      <w:ind w:firstLine="0"/>
    </w:pPr>
  </w:style>
  <w:style w:customStyle="1" w:styleId="BodyTextChar" w:type="character">
    <w:name w:val="Body Text Char"/>
    <w:basedOn w:val="DefaultParagraphFont"/>
    <w:link w:val="BodyText"/>
    <w:uiPriority w:val="99"/>
    <w:semiHidden/>
    <w:rPr>
      <w:kern w:val="24"/>
    </w:rPr>
  </w:style>
  <w:style w:styleId="BodyText2" w:type="paragraph">
    <w:name w:val="Body Text 2"/>
    <w:basedOn w:val="Normal"/>
    <w:link w:val="BodyText2Char"/>
    <w:uiPriority w:val="99"/>
    <w:semiHidden/>
    <w:unhideWhenUsed/>
    <w:pPr>
      <w:spacing w:after="120"/>
      <w:ind w:firstLine="0"/>
    </w:pPr>
  </w:style>
  <w:style w:customStyle="1" w:styleId="BodyText2Char" w:type="character">
    <w:name w:val="Body Text 2 Char"/>
    <w:basedOn w:val="DefaultParagraphFont"/>
    <w:link w:val="BodyText2"/>
    <w:uiPriority w:val="99"/>
    <w:semiHidden/>
    <w:rPr>
      <w:kern w:val="24"/>
    </w:rPr>
  </w:style>
  <w:style w:styleId="BodyText3" w:type="paragraph">
    <w:name w:val="Body Text 3"/>
    <w:basedOn w:val="Normal"/>
    <w:link w:val="BodyText3Char"/>
    <w:uiPriority w:val="99"/>
    <w:semiHidden/>
    <w:unhideWhenUsed/>
    <w:pPr>
      <w:spacing w:after="120"/>
      <w:ind w:firstLine="0"/>
    </w:pPr>
    <w:rPr>
      <w:sz w:val="16"/>
      <w:szCs w:val="16"/>
    </w:rPr>
  </w:style>
  <w:style w:customStyle="1" w:styleId="BodyText3Char" w:type="character">
    <w:name w:val="Body Text 3 Char"/>
    <w:basedOn w:val="DefaultParagraphFont"/>
    <w:link w:val="BodyText3"/>
    <w:uiPriority w:val="99"/>
    <w:semiHidden/>
    <w:rPr>
      <w:kern w:val="24"/>
      <w:sz w:val="16"/>
      <w:szCs w:val="16"/>
    </w:rPr>
  </w:style>
  <w:style w:styleId="BodyTextFirstIndent" w:type="paragraph">
    <w:name w:val="Body Text First Indent"/>
    <w:basedOn w:val="BodyText"/>
    <w:link w:val="BodyTextFirstIndentChar"/>
    <w:uiPriority w:val="99"/>
    <w:semiHidden/>
    <w:unhideWhenUsed/>
    <w:pPr>
      <w:spacing w:after="0"/>
    </w:pPr>
  </w:style>
  <w:style w:customStyle="1" w:styleId="BodyTextFirstIndentChar" w:type="character">
    <w:name w:val="Body Text First Indent Char"/>
    <w:basedOn w:val="BodyTextChar"/>
    <w:link w:val="BodyTextFirstIndent"/>
    <w:uiPriority w:val="99"/>
    <w:semiHidden/>
    <w:rPr>
      <w:kern w:val="24"/>
    </w:rPr>
  </w:style>
  <w:style w:styleId="BodyTextIndent" w:type="paragraph">
    <w:name w:val="Body Text Indent"/>
    <w:basedOn w:val="Normal"/>
    <w:link w:val="BodyTextIndentChar"/>
    <w:uiPriority w:val="99"/>
    <w:semiHidden/>
    <w:unhideWhenUsed/>
    <w:pPr>
      <w:spacing w:after="120"/>
      <w:ind w:firstLine="0" w:left="360"/>
    </w:pPr>
  </w:style>
  <w:style w:customStyle="1" w:styleId="BodyTextIndentChar" w:type="character">
    <w:name w:val="Body Text Indent Char"/>
    <w:basedOn w:val="DefaultParagraphFont"/>
    <w:link w:val="BodyTextIndent"/>
    <w:uiPriority w:val="99"/>
    <w:semiHidden/>
    <w:rPr>
      <w:kern w:val="24"/>
    </w:rPr>
  </w:style>
  <w:style w:styleId="BodyTextFirstIndent2" w:type="paragraph">
    <w:name w:val="Body Text First Indent 2"/>
    <w:basedOn w:val="BodyTextIndent"/>
    <w:link w:val="BodyTextFirstIndent2Char"/>
    <w:uiPriority w:val="99"/>
    <w:semiHidden/>
    <w:unhideWhenUsed/>
    <w:pPr>
      <w:spacing w:after="0"/>
    </w:pPr>
  </w:style>
  <w:style w:customStyle="1" w:styleId="BodyTextFirstIndent2Char" w:type="character">
    <w:name w:val="Body Text First Indent 2 Char"/>
    <w:basedOn w:val="BodyTextIndentChar"/>
    <w:link w:val="BodyTextFirstIndent2"/>
    <w:uiPriority w:val="99"/>
    <w:semiHidden/>
    <w:rPr>
      <w:kern w:val="24"/>
    </w:rPr>
  </w:style>
  <w:style w:styleId="BodyTextIndent2" w:type="paragraph">
    <w:name w:val="Body Text Indent 2"/>
    <w:basedOn w:val="Normal"/>
    <w:link w:val="BodyTextIndent2Char"/>
    <w:uiPriority w:val="99"/>
    <w:semiHidden/>
    <w:unhideWhenUsed/>
    <w:pPr>
      <w:spacing w:after="120"/>
      <w:ind w:firstLine="0" w:left="360"/>
    </w:pPr>
  </w:style>
  <w:style w:customStyle="1" w:styleId="BodyTextIndent2Char" w:type="character">
    <w:name w:val="Body Text Indent 2 Char"/>
    <w:basedOn w:val="DefaultParagraphFont"/>
    <w:link w:val="BodyTextIndent2"/>
    <w:uiPriority w:val="99"/>
    <w:semiHidden/>
    <w:rPr>
      <w:kern w:val="24"/>
    </w:rPr>
  </w:style>
  <w:style w:styleId="BodyTextIndent3" w:type="paragraph">
    <w:name w:val="Body Text Indent 3"/>
    <w:basedOn w:val="Normal"/>
    <w:link w:val="BodyTextIndent3Char"/>
    <w:uiPriority w:val="99"/>
    <w:semiHidden/>
    <w:unhideWhenUsed/>
    <w:pPr>
      <w:spacing w:after="120"/>
      <w:ind w:firstLine="0" w:left="360"/>
    </w:pPr>
    <w:rPr>
      <w:sz w:val="16"/>
      <w:szCs w:val="16"/>
    </w:rPr>
  </w:style>
  <w:style w:customStyle="1" w:styleId="BodyTextIndent3Char" w:type="character">
    <w:name w:val="Body Text Indent 3 Char"/>
    <w:basedOn w:val="DefaultParagraphFont"/>
    <w:link w:val="BodyTextIndent3"/>
    <w:uiPriority w:val="99"/>
    <w:semiHidden/>
    <w:rPr>
      <w:kern w:val="24"/>
      <w:sz w:val="16"/>
      <w:szCs w:val="16"/>
    </w:rPr>
  </w:style>
  <w:style w:styleId="Caption" w:type="paragraph">
    <w:name w:val="caption"/>
    <w:basedOn w:val="Normal"/>
    <w:next w:val="Normal"/>
    <w:uiPriority w:val="35"/>
    <w:semiHidden/>
    <w:unhideWhenUsed/>
    <w:qFormat/>
    <w:pPr>
      <w:spacing w:after="200" w:line="240" w:lineRule="auto"/>
      <w:ind w:firstLine="0"/>
    </w:pPr>
    <w:rPr>
      <w:i/>
      <w:iCs/>
      <w:color w:themeColor="text2" w:val="000000"/>
      <w:sz w:val="18"/>
      <w:szCs w:val="18"/>
    </w:rPr>
  </w:style>
  <w:style w:styleId="Closing" w:type="paragraph">
    <w:name w:val="Closing"/>
    <w:basedOn w:val="Normal"/>
    <w:link w:val="ClosingChar"/>
    <w:uiPriority w:val="99"/>
    <w:semiHidden/>
    <w:unhideWhenUsed/>
    <w:pPr>
      <w:spacing w:line="240" w:lineRule="auto"/>
      <w:ind w:firstLine="0" w:left="4320"/>
    </w:pPr>
  </w:style>
  <w:style w:customStyle="1" w:styleId="ClosingChar" w:type="character">
    <w:name w:val="Closing Char"/>
    <w:basedOn w:val="DefaultParagraphFont"/>
    <w:link w:val="Closing"/>
    <w:uiPriority w:val="99"/>
    <w:semiHidden/>
    <w:rPr>
      <w:kern w:val="24"/>
    </w:rPr>
  </w:style>
  <w:style w:styleId="CommentText" w:type="paragraph">
    <w:name w:val="annotation text"/>
    <w:basedOn w:val="Normal"/>
    <w:link w:val="CommentTextChar"/>
    <w:uiPriority w:val="99"/>
    <w:semiHidden/>
    <w:unhideWhenUsed/>
    <w:pPr>
      <w:spacing w:line="240" w:lineRule="auto"/>
      <w:ind w:firstLine="0"/>
    </w:pPr>
    <w:rPr>
      <w:sz w:val="20"/>
      <w:szCs w:val="20"/>
    </w:rPr>
  </w:style>
  <w:style w:customStyle="1" w:styleId="CommentTextChar" w:type="character">
    <w:name w:val="Comment Text Char"/>
    <w:basedOn w:val="DefaultParagraphFont"/>
    <w:link w:val="CommentText"/>
    <w:uiPriority w:val="99"/>
    <w:semiHidden/>
    <w:rPr>
      <w:kern w:val="24"/>
      <w:sz w:val="20"/>
      <w:szCs w:val="20"/>
    </w:rPr>
  </w:style>
  <w:style w:styleId="CommentSubject" w:type="paragraph">
    <w:name w:val="annotation subject"/>
    <w:basedOn w:val="CommentText"/>
    <w:next w:val="CommentText"/>
    <w:link w:val="CommentSubjectChar"/>
    <w:uiPriority w:val="99"/>
    <w:semiHidden/>
    <w:unhideWhenUsed/>
    <w:rPr>
      <w:b/>
      <w:bCs/>
    </w:rPr>
  </w:style>
  <w:style w:customStyle="1" w:styleId="CommentSubjectChar" w:type="character">
    <w:name w:val="Comment Subject Char"/>
    <w:basedOn w:val="CommentTextChar"/>
    <w:link w:val="CommentSubject"/>
    <w:uiPriority w:val="99"/>
    <w:semiHidden/>
    <w:rPr>
      <w:b/>
      <w:bCs/>
      <w:kern w:val="24"/>
      <w:sz w:val="20"/>
      <w:szCs w:val="20"/>
    </w:rPr>
  </w:style>
  <w:style w:styleId="Date" w:type="paragraph">
    <w:name w:val="Date"/>
    <w:basedOn w:val="Normal"/>
    <w:next w:val="Normal"/>
    <w:link w:val="DateChar"/>
    <w:uiPriority w:val="99"/>
    <w:semiHidden/>
    <w:unhideWhenUsed/>
    <w:pPr>
      <w:ind w:firstLine="0"/>
    </w:pPr>
  </w:style>
  <w:style w:customStyle="1" w:styleId="DateChar" w:type="character">
    <w:name w:val="Date Char"/>
    <w:basedOn w:val="DefaultParagraphFont"/>
    <w:link w:val="Date"/>
    <w:uiPriority w:val="99"/>
    <w:semiHidden/>
    <w:rPr>
      <w:kern w:val="24"/>
    </w:rPr>
  </w:style>
  <w:style w:styleId="DocumentMap" w:type="paragraph">
    <w:name w:val="Document Map"/>
    <w:basedOn w:val="Normal"/>
    <w:link w:val="DocumentMapChar"/>
    <w:uiPriority w:val="99"/>
    <w:semiHidden/>
    <w:unhideWhenUsed/>
    <w:pPr>
      <w:spacing w:line="240" w:lineRule="auto"/>
      <w:ind w:firstLine="0"/>
    </w:pPr>
    <w:rPr>
      <w:rFonts w:ascii="Segoe UI" w:cs="Segoe UI" w:hAnsi="Segoe UI"/>
      <w:sz w:val="16"/>
      <w:szCs w:val="16"/>
    </w:rPr>
  </w:style>
  <w:style w:customStyle="1" w:styleId="DocumentMapChar" w:type="character">
    <w:name w:val="Document Map Char"/>
    <w:basedOn w:val="DefaultParagraphFont"/>
    <w:link w:val="DocumentMap"/>
    <w:uiPriority w:val="99"/>
    <w:semiHidden/>
    <w:rPr>
      <w:rFonts w:ascii="Segoe UI" w:cs="Segoe UI" w:hAnsi="Segoe UI"/>
      <w:kern w:val="24"/>
      <w:sz w:val="16"/>
      <w:szCs w:val="16"/>
    </w:rPr>
  </w:style>
  <w:style w:styleId="E-mailSignature" w:type="paragraph">
    <w:name w:val="E-mail Signature"/>
    <w:basedOn w:val="Normal"/>
    <w:link w:val="E-mailSignatureChar"/>
    <w:uiPriority w:val="99"/>
    <w:semiHidden/>
    <w:unhideWhenUsed/>
    <w:pPr>
      <w:spacing w:line="240" w:lineRule="auto"/>
      <w:ind w:firstLine="0"/>
    </w:pPr>
  </w:style>
  <w:style w:customStyle="1" w:styleId="E-mailSignatureChar" w:type="character">
    <w:name w:val="E-mail Signature Char"/>
    <w:basedOn w:val="DefaultParagraphFont"/>
    <w:link w:val="E-mailSignature"/>
    <w:uiPriority w:val="99"/>
    <w:semiHidden/>
    <w:rPr>
      <w:kern w:val="24"/>
    </w:rPr>
  </w:style>
  <w:style w:styleId="FootnoteText" w:type="paragraph">
    <w:name w:val="footnote text"/>
    <w:basedOn w:val="Normal"/>
    <w:link w:val="FootnoteTextChar"/>
    <w:uiPriority w:val="99"/>
    <w:semiHidden/>
    <w:unhideWhenUsed/>
    <w:pPr>
      <w:spacing w:line="240" w:lineRule="auto"/>
    </w:pPr>
    <w:rPr>
      <w:sz w:val="20"/>
      <w:szCs w:val="20"/>
    </w:rPr>
  </w:style>
  <w:style w:customStyle="1" w:styleId="FootnoteTextChar" w:type="character">
    <w:name w:val="Footnote Text Char"/>
    <w:basedOn w:val="DefaultParagraphFont"/>
    <w:link w:val="FootnoteText"/>
    <w:uiPriority w:val="99"/>
    <w:semiHidden/>
    <w:rPr>
      <w:kern w:val="24"/>
      <w:sz w:val="20"/>
      <w:szCs w:val="20"/>
    </w:rPr>
  </w:style>
  <w:style w:styleId="EnvelopeAddress" w:type="paragraph">
    <w:name w:val="envelope address"/>
    <w:basedOn w:val="Normal"/>
    <w:uiPriority w:val="99"/>
    <w:semiHidden/>
    <w:unhideWhenUsed/>
    <w:pPr>
      <w:framePr w:h="1980" w:hAnchor="page" w:hRule="exact" w:hSpace="180" w:w="7920" w:wrap="auto" w:xAlign="center" w:yAlign="bottom"/>
      <w:spacing w:line="240" w:lineRule="auto"/>
      <w:ind w:firstLine="0" w:left="2880"/>
    </w:pPr>
    <w:rPr>
      <w:rFonts w:asciiTheme="majorHAnsi" w:cstheme="majorBidi" w:eastAsiaTheme="majorEastAsia" w:hAnsiTheme="majorHAnsi"/>
    </w:rPr>
  </w:style>
  <w:style w:styleId="EnvelopeReturn" w:type="paragraph">
    <w:name w:val="envelope return"/>
    <w:basedOn w:val="Normal"/>
    <w:uiPriority w:val="99"/>
    <w:semiHidden/>
    <w:unhideWhenUsed/>
    <w:pPr>
      <w:spacing w:line="240" w:lineRule="auto"/>
      <w:ind w:firstLine="0"/>
    </w:pPr>
    <w:rPr>
      <w:rFonts w:asciiTheme="majorHAnsi" w:cstheme="majorBidi" w:eastAsiaTheme="majorEastAsia" w:hAnsiTheme="majorHAnsi"/>
      <w:sz w:val="20"/>
      <w:szCs w:val="20"/>
    </w:rPr>
  </w:style>
  <w:style w:styleId="Footer" w:type="paragraph">
    <w:name w:val="footer"/>
    <w:basedOn w:val="Normal"/>
    <w:link w:val="FooterChar"/>
    <w:uiPriority w:val="99"/>
    <w:unhideWhenUsed/>
    <w:pPr>
      <w:tabs>
        <w:tab w:pos="4680" w:val="center"/>
        <w:tab w:pos="9360" w:val="right"/>
      </w:tabs>
      <w:spacing w:line="240" w:lineRule="auto"/>
      <w:ind w:firstLine="0"/>
    </w:pPr>
  </w:style>
  <w:style w:customStyle="1" w:styleId="FooterChar" w:type="character">
    <w:name w:val="Footer Char"/>
    <w:basedOn w:val="DefaultParagraphFont"/>
    <w:link w:val="Footer"/>
    <w:uiPriority w:val="99"/>
    <w:rPr>
      <w:kern w:val="24"/>
    </w:rPr>
  </w:style>
  <w:style w:styleId="TableGrid" w:type="table">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6Char" w:type="character">
    <w:name w:val="Heading 6 Char"/>
    <w:basedOn w:val="DefaultParagraphFont"/>
    <w:link w:val="Heading6"/>
    <w:uiPriority w:val="9"/>
    <w:semiHidden/>
    <w:rPr>
      <w:rFonts w:asciiTheme="majorHAnsi" w:cstheme="majorBidi" w:eastAsiaTheme="majorEastAsia" w:hAnsiTheme="majorHAnsi"/>
      <w:color w:themeColor="accent1" w:themeShade="7F" w:val="6E6E6E"/>
      <w:kern w:val="24"/>
    </w:rPr>
  </w:style>
  <w:style w:customStyle="1" w:styleId="Heading7Char" w:type="character">
    <w:name w:val="Heading 7 Char"/>
    <w:basedOn w:val="DefaultParagraphFont"/>
    <w:link w:val="Heading7"/>
    <w:uiPriority w:val="9"/>
    <w:semiHidden/>
    <w:rPr>
      <w:rFonts w:asciiTheme="majorHAnsi" w:cstheme="majorBidi" w:eastAsiaTheme="majorEastAsia" w:hAnsiTheme="majorHAnsi"/>
      <w:i/>
      <w:iCs/>
      <w:color w:themeColor="accent1" w:themeShade="7F" w:val="6E6E6E"/>
      <w:kern w:val="24"/>
    </w:rPr>
  </w:style>
  <w:style w:customStyle="1" w:styleId="Heading8Char" w:type="character">
    <w:name w:val="Heading 8 Char"/>
    <w:basedOn w:val="DefaultParagraphFont"/>
    <w:link w:val="Heading8"/>
    <w:uiPriority w:val="9"/>
    <w:semiHidden/>
    <w:rPr>
      <w:rFonts w:asciiTheme="majorHAnsi" w:cstheme="majorBidi" w:eastAsiaTheme="majorEastAsia" w:hAnsiTheme="majorHAnsi"/>
      <w:color w:themeColor="text1" w:themeTint="D8" w:val="272727"/>
      <w:kern w:val="24"/>
      <w:sz w:val="21"/>
      <w:szCs w:val="21"/>
    </w:rPr>
  </w:style>
  <w:style w:customStyle="1" w:styleId="Heading9Char" w:type="character">
    <w:name w:val="Heading 9 Char"/>
    <w:basedOn w:val="DefaultParagraphFont"/>
    <w:link w:val="Heading9"/>
    <w:uiPriority w:val="9"/>
    <w:semiHidden/>
    <w:rPr>
      <w:rFonts w:asciiTheme="majorHAnsi" w:cstheme="majorBidi" w:eastAsiaTheme="majorEastAsia" w:hAnsiTheme="majorHAnsi"/>
      <w:i/>
      <w:iCs/>
      <w:color w:themeColor="text1" w:themeTint="D8" w:val="272727"/>
      <w:kern w:val="24"/>
      <w:sz w:val="21"/>
      <w:szCs w:val="21"/>
    </w:rPr>
  </w:style>
  <w:style w:styleId="HTMLAddress" w:type="paragraph">
    <w:name w:val="HTML Address"/>
    <w:basedOn w:val="Normal"/>
    <w:link w:val="HTMLAddressChar"/>
    <w:uiPriority w:val="99"/>
    <w:semiHidden/>
    <w:unhideWhenUsed/>
    <w:pPr>
      <w:spacing w:line="240" w:lineRule="auto"/>
      <w:ind w:firstLine="0"/>
    </w:pPr>
    <w:rPr>
      <w:i/>
      <w:iCs/>
    </w:rPr>
  </w:style>
  <w:style w:customStyle="1" w:styleId="HTMLAddressChar" w:type="character">
    <w:name w:val="HTML Address Char"/>
    <w:basedOn w:val="DefaultParagraphFont"/>
    <w:link w:val="HTMLAddress"/>
    <w:uiPriority w:val="99"/>
    <w:semiHidden/>
    <w:rPr>
      <w:i/>
      <w:iCs/>
      <w:kern w:val="24"/>
    </w:rPr>
  </w:style>
  <w:style w:styleId="HTMLPreformatted" w:type="paragraph">
    <w:name w:val="HTML Preformatted"/>
    <w:basedOn w:val="Normal"/>
    <w:link w:val="HTMLPreformattedChar"/>
    <w:uiPriority w:val="99"/>
    <w:semiHidden/>
    <w:unhideWhenUsed/>
    <w:pPr>
      <w:spacing w:line="240" w:lineRule="auto"/>
      <w:ind w:firstLine="0"/>
    </w:pPr>
    <w:rPr>
      <w:rFonts w:ascii="Consolas" w:cs="Consolas" w:hAnsi="Consolas"/>
      <w:sz w:val="20"/>
      <w:szCs w:val="20"/>
    </w:rPr>
  </w:style>
  <w:style w:customStyle="1" w:styleId="HTMLPreformattedChar" w:type="character">
    <w:name w:val="HTML Preformatted Char"/>
    <w:basedOn w:val="DefaultParagraphFont"/>
    <w:link w:val="HTMLPreformatted"/>
    <w:uiPriority w:val="99"/>
    <w:semiHidden/>
    <w:rPr>
      <w:rFonts w:ascii="Consolas" w:cs="Consolas" w:hAnsi="Consolas"/>
      <w:kern w:val="24"/>
      <w:sz w:val="20"/>
      <w:szCs w:val="20"/>
    </w:rPr>
  </w:style>
  <w:style w:styleId="Index1" w:type="paragraph">
    <w:name w:val="index 1"/>
    <w:basedOn w:val="Normal"/>
    <w:next w:val="Normal"/>
    <w:autoRedefine/>
    <w:uiPriority w:val="99"/>
    <w:semiHidden/>
    <w:unhideWhenUsed/>
    <w:pPr>
      <w:spacing w:line="240" w:lineRule="auto"/>
      <w:ind w:firstLine="0" w:left="240"/>
    </w:pPr>
  </w:style>
  <w:style w:styleId="Index2" w:type="paragraph">
    <w:name w:val="index 2"/>
    <w:basedOn w:val="Normal"/>
    <w:next w:val="Normal"/>
    <w:autoRedefine/>
    <w:uiPriority w:val="99"/>
    <w:semiHidden/>
    <w:unhideWhenUsed/>
    <w:pPr>
      <w:spacing w:line="240" w:lineRule="auto"/>
      <w:ind w:firstLine="0" w:left="480"/>
    </w:pPr>
  </w:style>
  <w:style w:styleId="Index3" w:type="paragraph">
    <w:name w:val="index 3"/>
    <w:basedOn w:val="Normal"/>
    <w:next w:val="Normal"/>
    <w:autoRedefine/>
    <w:uiPriority w:val="99"/>
    <w:semiHidden/>
    <w:unhideWhenUsed/>
    <w:pPr>
      <w:spacing w:line="240" w:lineRule="auto"/>
      <w:ind w:firstLine="0" w:left="720"/>
    </w:pPr>
  </w:style>
  <w:style w:styleId="Index4" w:type="paragraph">
    <w:name w:val="index 4"/>
    <w:basedOn w:val="Normal"/>
    <w:next w:val="Normal"/>
    <w:autoRedefine/>
    <w:uiPriority w:val="99"/>
    <w:semiHidden/>
    <w:unhideWhenUsed/>
    <w:pPr>
      <w:spacing w:line="240" w:lineRule="auto"/>
      <w:ind w:firstLine="0" w:left="960"/>
    </w:pPr>
  </w:style>
  <w:style w:styleId="Index5" w:type="paragraph">
    <w:name w:val="index 5"/>
    <w:basedOn w:val="Normal"/>
    <w:next w:val="Normal"/>
    <w:autoRedefine/>
    <w:uiPriority w:val="99"/>
    <w:semiHidden/>
    <w:unhideWhenUsed/>
    <w:pPr>
      <w:spacing w:line="240" w:lineRule="auto"/>
      <w:ind w:firstLine="0" w:left="1200"/>
    </w:pPr>
  </w:style>
  <w:style w:styleId="Index6" w:type="paragraph">
    <w:name w:val="index 6"/>
    <w:basedOn w:val="Normal"/>
    <w:next w:val="Normal"/>
    <w:autoRedefine/>
    <w:uiPriority w:val="99"/>
    <w:semiHidden/>
    <w:unhideWhenUsed/>
    <w:pPr>
      <w:spacing w:line="240" w:lineRule="auto"/>
      <w:ind w:firstLine="0" w:left="1440"/>
    </w:pPr>
  </w:style>
  <w:style w:styleId="Index7" w:type="paragraph">
    <w:name w:val="index 7"/>
    <w:basedOn w:val="Normal"/>
    <w:next w:val="Normal"/>
    <w:autoRedefine/>
    <w:uiPriority w:val="99"/>
    <w:semiHidden/>
    <w:unhideWhenUsed/>
    <w:pPr>
      <w:spacing w:line="240" w:lineRule="auto"/>
      <w:ind w:firstLine="0" w:left="1680"/>
    </w:pPr>
  </w:style>
  <w:style w:styleId="Index8" w:type="paragraph">
    <w:name w:val="index 8"/>
    <w:basedOn w:val="Normal"/>
    <w:next w:val="Normal"/>
    <w:autoRedefine/>
    <w:uiPriority w:val="99"/>
    <w:semiHidden/>
    <w:unhideWhenUsed/>
    <w:pPr>
      <w:spacing w:line="240" w:lineRule="auto"/>
      <w:ind w:firstLine="0" w:left="1920"/>
    </w:pPr>
  </w:style>
  <w:style w:styleId="Index9" w:type="paragraph">
    <w:name w:val="index 9"/>
    <w:basedOn w:val="Normal"/>
    <w:next w:val="Normal"/>
    <w:autoRedefine/>
    <w:uiPriority w:val="99"/>
    <w:semiHidden/>
    <w:unhideWhenUsed/>
    <w:pPr>
      <w:spacing w:line="240" w:lineRule="auto"/>
      <w:ind w:firstLine="0" w:left="2160"/>
    </w:pPr>
  </w:style>
  <w:style w:styleId="IndexHeading" w:type="paragraph">
    <w:name w:val="index heading"/>
    <w:basedOn w:val="Normal"/>
    <w:next w:val="Index1"/>
    <w:uiPriority w:val="99"/>
    <w:semiHidden/>
    <w:unhideWhenUsed/>
    <w:pPr>
      <w:ind w:firstLine="0"/>
    </w:pPr>
    <w:rPr>
      <w:rFonts w:asciiTheme="majorHAnsi" w:cstheme="majorBidi" w:eastAsiaTheme="majorEastAsia" w:hAnsiTheme="majorHAnsi"/>
      <w:b/>
      <w:bCs/>
    </w:rPr>
  </w:style>
  <w:style w:styleId="IntenseQuote" w:type="paragraph">
    <w:name w:val="Intense Quote"/>
    <w:basedOn w:val="Normal"/>
    <w:next w:val="Normal"/>
    <w:link w:val="IntenseQuoteChar"/>
    <w:uiPriority w:val="30"/>
    <w:semiHidden/>
    <w:unhideWhenUsed/>
    <w:qFormat/>
    <w:pPr>
      <w:pBdr>
        <w:top w:color="DDDDDD" w:space="10" w:sz="4" w:themeColor="accent1" w:val="single"/>
        <w:bottom w:color="DDDDDD" w:space="10" w:sz="4" w:themeColor="accent1" w:val="single"/>
      </w:pBdr>
      <w:spacing w:after="360" w:before="360"/>
      <w:ind w:firstLine="0" w:left="864" w:right="864"/>
      <w:jc w:val="center"/>
    </w:pPr>
    <w:rPr>
      <w:i/>
      <w:iCs/>
      <w:color w:themeColor="accent1" w:val="DDDDDD"/>
    </w:rPr>
  </w:style>
  <w:style w:customStyle="1" w:styleId="IntenseQuoteChar" w:type="character">
    <w:name w:val="Intense Quote Char"/>
    <w:basedOn w:val="DefaultParagraphFont"/>
    <w:link w:val="IntenseQuote"/>
    <w:uiPriority w:val="30"/>
    <w:semiHidden/>
    <w:rPr>
      <w:i/>
      <w:iCs/>
      <w:color w:themeColor="accent1" w:val="DDDDDD"/>
      <w:kern w:val="24"/>
    </w:rPr>
  </w:style>
  <w:style w:styleId="List" w:type="paragraph">
    <w:name w:val="List"/>
    <w:basedOn w:val="Normal"/>
    <w:uiPriority w:val="99"/>
    <w:semiHidden/>
    <w:unhideWhenUsed/>
    <w:pPr>
      <w:ind w:firstLine="0" w:left="360"/>
      <w:contextualSpacing/>
    </w:pPr>
  </w:style>
  <w:style w:styleId="List2" w:type="paragraph">
    <w:name w:val="List 2"/>
    <w:basedOn w:val="Normal"/>
    <w:uiPriority w:val="99"/>
    <w:semiHidden/>
    <w:unhideWhenUsed/>
    <w:pPr>
      <w:ind w:firstLine="0" w:left="720"/>
      <w:contextualSpacing/>
    </w:pPr>
  </w:style>
  <w:style w:styleId="List3" w:type="paragraph">
    <w:name w:val="List 3"/>
    <w:basedOn w:val="Normal"/>
    <w:uiPriority w:val="99"/>
    <w:semiHidden/>
    <w:unhideWhenUsed/>
    <w:pPr>
      <w:ind w:firstLine="0" w:left="1080"/>
      <w:contextualSpacing/>
    </w:pPr>
  </w:style>
  <w:style w:styleId="List4" w:type="paragraph">
    <w:name w:val="List 4"/>
    <w:basedOn w:val="Normal"/>
    <w:uiPriority w:val="99"/>
    <w:semiHidden/>
    <w:unhideWhenUsed/>
    <w:pPr>
      <w:ind w:firstLine="0" w:left="1440"/>
      <w:contextualSpacing/>
    </w:pPr>
  </w:style>
  <w:style w:styleId="List5" w:type="paragraph">
    <w:name w:val="List 5"/>
    <w:basedOn w:val="Normal"/>
    <w:uiPriority w:val="99"/>
    <w:semiHidden/>
    <w:unhideWhenUsed/>
    <w:pPr>
      <w:ind w:firstLine="0" w:left="1800"/>
      <w:contextualSpacing/>
    </w:pPr>
  </w:style>
  <w:style w:styleId="ListBullet" w:type="paragraph">
    <w:name w:val="List Bullet"/>
    <w:basedOn w:val="Normal"/>
    <w:uiPriority w:val="9"/>
    <w:unhideWhenUsed/>
    <w:qFormat/>
    <w:pPr>
      <w:numPr>
        <w:numId w:val="1"/>
      </w:numPr>
      <w:contextualSpacing/>
    </w:pPr>
  </w:style>
  <w:style w:styleId="ListBullet2" w:type="paragraph">
    <w:name w:val="List Bullet 2"/>
    <w:basedOn w:val="Normal"/>
    <w:uiPriority w:val="99"/>
    <w:semiHidden/>
    <w:unhideWhenUsed/>
    <w:pPr>
      <w:numPr>
        <w:numId w:val="2"/>
      </w:numPr>
      <w:ind w:firstLine="0"/>
      <w:contextualSpacing/>
    </w:pPr>
  </w:style>
  <w:style w:styleId="ListBullet3" w:type="paragraph">
    <w:name w:val="List Bullet 3"/>
    <w:basedOn w:val="Normal"/>
    <w:uiPriority w:val="99"/>
    <w:semiHidden/>
    <w:unhideWhenUsed/>
    <w:pPr>
      <w:numPr>
        <w:numId w:val="3"/>
      </w:numPr>
      <w:ind w:firstLine="0"/>
      <w:contextualSpacing/>
    </w:pPr>
  </w:style>
  <w:style w:styleId="ListBullet4" w:type="paragraph">
    <w:name w:val="List Bullet 4"/>
    <w:basedOn w:val="Normal"/>
    <w:uiPriority w:val="99"/>
    <w:semiHidden/>
    <w:unhideWhenUsed/>
    <w:pPr>
      <w:numPr>
        <w:numId w:val="4"/>
      </w:numPr>
      <w:ind w:firstLine="0"/>
      <w:contextualSpacing/>
    </w:pPr>
  </w:style>
  <w:style w:styleId="ListBullet5" w:type="paragraph">
    <w:name w:val="List Bullet 5"/>
    <w:basedOn w:val="Normal"/>
    <w:uiPriority w:val="99"/>
    <w:semiHidden/>
    <w:unhideWhenUsed/>
    <w:pPr>
      <w:numPr>
        <w:numId w:val="5"/>
      </w:numPr>
      <w:ind w:firstLine="0"/>
      <w:contextualSpacing/>
    </w:pPr>
  </w:style>
  <w:style w:styleId="ListContinue" w:type="paragraph">
    <w:name w:val="List Continue"/>
    <w:basedOn w:val="Normal"/>
    <w:uiPriority w:val="99"/>
    <w:semiHidden/>
    <w:unhideWhenUsed/>
    <w:pPr>
      <w:spacing w:after="120"/>
      <w:ind w:firstLine="0" w:left="360"/>
      <w:contextualSpacing/>
    </w:pPr>
  </w:style>
  <w:style w:styleId="ListContinue2" w:type="paragraph">
    <w:name w:val="List Continue 2"/>
    <w:basedOn w:val="Normal"/>
    <w:uiPriority w:val="99"/>
    <w:semiHidden/>
    <w:unhideWhenUsed/>
    <w:pPr>
      <w:spacing w:after="120"/>
      <w:ind w:firstLine="0" w:left="720"/>
      <w:contextualSpacing/>
    </w:pPr>
  </w:style>
  <w:style w:styleId="ListContinue3" w:type="paragraph">
    <w:name w:val="List Continue 3"/>
    <w:basedOn w:val="Normal"/>
    <w:uiPriority w:val="99"/>
    <w:semiHidden/>
    <w:unhideWhenUsed/>
    <w:pPr>
      <w:spacing w:after="120"/>
      <w:ind w:firstLine="0" w:left="1080"/>
      <w:contextualSpacing/>
    </w:pPr>
  </w:style>
  <w:style w:styleId="ListContinue4" w:type="paragraph">
    <w:name w:val="List Continue 4"/>
    <w:basedOn w:val="Normal"/>
    <w:uiPriority w:val="99"/>
    <w:semiHidden/>
    <w:unhideWhenUsed/>
    <w:pPr>
      <w:spacing w:after="120"/>
      <w:ind w:firstLine="0" w:left="1440"/>
      <w:contextualSpacing/>
    </w:pPr>
  </w:style>
  <w:style w:styleId="ListContinue5" w:type="paragraph">
    <w:name w:val="List Continue 5"/>
    <w:basedOn w:val="Normal"/>
    <w:uiPriority w:val="99"/>
    <w:semiHidden/>
    <w:unhideWhenUsed/>
    <w:pPr>
      <w:spacing w:after="120"/>
      <w:ind w:firstLine="0" w:left="1800"/>
      <w:contextualSpacing/>
    </w:pPr>
  </w:style>
  <w:style w:styleId="ListNumber" w:type="paragraph">
    <w:name w:val="List Number"/>
    <w:basedOn w:val="Normal"/>
    <w:uiPriority w:val="9"/>
    <w:unhideWhenUsed/>
    <w:qFormat/>
    <w:pPr>
      <w:numPr>
        <w:numId w:val="6"/>
      </w:numPr>
      <w:contextualSpacing/>
    </w:pPr>
  </w:style>
  <w:style w:styleId="ListNumber2" w:type="paragraph">
    <w:name w:val="List Number 2"/>
    <w:basedOn w:val="Normal"/>
    <w:uiPriority w:val="99"/>
    <w:semiHidden/>
    <w:unhideWhenUsed/>
    <w:pPr>
      <w:numPr>
        <w:numId w:val="7"/>
      </w:numPr>
      <w:ind w:firstLine="0"/>
      <w:contextualSpacing/>
    </w:pPr>
  </w:style>
  <w:style w:styleId="ListNumber3" w:type="paragraph">
    <w:name w:val="List Number 3"/>
    <w:basedOn w:val="Normal"/>
    <w:uiPriority w:val="99"/>
    <w:semiHidden/>
    <w:unhideWhenUsed/>
    <w:pPr>
      <w:numPr>
        <w:numId w:val="8"/>
      </w:numPr>
      <w:ind w:firstLine="0"/>
      <w:contextualSpacing/>
    </w:pPr>
  </w:style>
  <w:style w:styleId="ListNumber4" w:type="paragraph">
    <w:name w:val="List Number 4"/>
    <w:basedOn w:val="Normal"/>
    <w:uiPriority w:val="99"/>
    <w:semiHidden/>
    <w:unhideWhenUsed/>
    <w:pPr>
      <w:numPr>
        <w:numId w:val="9"/>
      </w:numPr>
      <w:ind w:firstLine="0"/>
      <w:contextualSpacing/>
    </w:pPr>
  </w:style>
  <w:style w:styleId="ListNumber5" w:type="paragraph">
    <w:name w:val="List Number 5"/>
    <w:basedOn w:val="Normal"/>
    <w:uiPriority w:val="99"/>
    <w:semiHidden/>
    <w:unhideWhenUsed/>
    <w:pPr>
      <w:numPr>
        <w:numId w:val="10"/>
      </w:numPr>
      <w:ind w:firstLine="0"/>
      <w:contextualSpacing/>
    </w:pPr>
  </w:style>
  <w:style w:styleId="ListParagraph" w:type="paragraph">
    <w:name w:val="List Paragraph"/>
    <w:basedOn w:val="Normal"/>
    <w:uiPriority w:val="34"/>
    <w:semiHidden/>
    <w:unhideWhenUsed/>
    <w:qFormat/>
    <w:pPr>
      <w:ind w:firstLine="0" w:left="720"/>
      <w:contextualSpacing/>
    </w:pPr>
  </w:style>
  <w:style w:styleId="MacroText" w:type="paragraph">
    <w:name w:val="macro"/>
    <w:link w:val="MacroTextChar"/>
    <w:uiPriority w:val="99"/>
    <w:semiHidden/>
    <w:unhideWhenUsed/>
    <w:pPr>
      <w:tabs>
        <w:tab w:pos="480" w:val="left"/>
        <w:tab w:pos="960" w:val="left"/>
        <w:tab w:pos="1440" w:val="left"/>
        <w:tab w:pos="1920" w:val="left"/>
        <w:tab w:pos="2400" w:val="left"/>
        <w:tab w:pos="2880" w:val="left"/>
        <w:tab w:pos="3360" w:val="left"/>
        <w:tab w:pos="3840" w:val="left"/>
        <w:tab w:pos="4320" w:val="left"/>
      </w:tabs>
      <w:ind w:firstLine="0"/>
    </w:pPr>
    <w:rPr>
      <w:rFonts w:ascii="Consolas" w:cs="Consolas" w:hAnsi="Consolas"/>
      <w:kern w:val="24"/>
      <w:sz w:val="20"/>
      <w:szCs w:val="20"/>
    </w:rPr>
  </w:style>
  <w:style w:customStyle="1" w:styleId="MacroTextChar" w:type="character">
    <w:name w:val="Macro Text Char"/>
    <w:basedOn w:val="DefaultParagraphFont"/>
    <w:link w:val="MacroText"/>
    <w:uiPriority w:val="99"/>
    <w:semiHidden/>
    <w:rPr>
      <w:rFonts w:ascii="Consolas" w:cs="Consolas" w:hAnsi="Consolas"/>
      <w:kern w:val="24"/>
      <w:sz w:val="20"/>
      <w:szCs w:val="20"/>
    </w:rPr>
  </w:style>
  <w:style w:styleId="MessageHeader" w:type="paragraph">
    <w:name w:val="Message Header"/>
    <w:basedOn w:val="Normal"/>
    <w:link w:val="MessageHeaderChar"/>
    <w:uiPriority w:val="99"/>
    <w:semiHidden/>
    <w:unhideWhenUsed/>
    <w:pPr>
      <w:pBdr>
        <w:top w:color="auto" w:space="1" w:sz="6" w:val="single"/>
        <w:left w:color="auto" w:space="1" w:sz="6" w:val="single"/>
        <w:bottom w:color="auto" w:space="1" w:sz="6" w:val="single"/>
        <w:right w:color="auto" w:space="1" w:sz="6" w:val="single"/>
      </w:pBdr>
      <w:shd w:color="auto" w:fill="auto" w:val="pct20"/>
      <w:spacing w:line="240" w:lineRule="auto"/>
      <w:ind w:firstLine="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Pr>
      <w:rFonts w:asciiTheme="majorHAnsi" w:cstheme="majorBidi" w:eastAsiaTheme="majorEastAsia" w:hAnsiTheme="majorHAnsi"/>
      <w:kern w:val="24"/>
      <w:shd w:color="auto" w:fill="auto" w:val="pct20"/>
    </w:rPr>
  </w:style>
  <w:style w:styleId="NormalWeb" w:type="paragraph">
    <w:name w:val="Normal (Web)"/>
    <w:basedOn w:val="Normal"/>
    <w:uiPriority w:val="99"/>
    <w:semiHidden/>
    <w:unhideWhenUsed/>
    <w:pPr>
      <w:ind w:firstLine="0"/>
    </w:pPr>
    <w:rPr>
      <w:rFonts w:ascii="Times New Roman" w:cs="Times New Roman" w:hAnsi="Times New Roman"/>
    </w:rPr>
  </w:style>
  <w:style w:styleId="NormalIndent" w:type="paragraph">
    <w:name w:val="Normal Indent"/>
    <w:basedOn w:val="Normal"/>
    <w:uiPriority w:val="99"/>
    <w:semiHidden/>
    <w:unhideWhenUsed/>
    <w:pPr>
      <w:ind w:firstLine="0" w:left="720"/>
    </w:pPr>
  </w:style>
  <w:style w:styleId="NoteHeading" w:type="paragraph">
    <w:name w:val="Note Heading"/>
    <w:basedOn w:val="Normal"/>
    <w:next w:val="Normal"/>
    <w:link w:val="NoteHeadingChar"/>
    <w:uiPriority w:val="99"/>
    <w:semiHidden/>
    <w:unhideWhenUsed/>
    <w:pPr>
      <w:spacing w:line="240" w:lineRule="auto"/>
      <w:ind w:firstLine="0"/>
    </w:pPr>
  </w:style>
  <w:style w:customStyle="1" w:styleId="NoteHeadingChar" w:type="character">
    <w:name w:val="Note Heading Char"/>
    <w:basedOn w:val="DefaultParagraphFont"/>
    <w:link w:val="NoteHeading"/>
    <w:uiPriority w:val="99"/>
    <w:semiHidden/>
    <w:rPr>
      <w:kern w:val="24"/>
    </w:rPr>
  </w:style>
  <w:style w:styleId="PlainText" w:type="paragraph">
    <w:name w:val="Plain Text"/>
    <w:basedOn w:val="Normal"/>
    <w:link w:val="PlainTextChar"/>
    <w:uiPriority w:val="99"/>
    <w:semiHidden/>
    <w:unhideWhenUsed/>
    <w:pPr>
      <w:spacing w:line="240" w:lineRule="auto"/>
      <w:ind w:firstLine="0"/>
    </w:pPr>
    <w:rPr>
      <w:rFonts w:ascii="Consolas" w:cs="Consolas" w:hAnsi="Consolas"/>
      <w:sz w:val="21"/>
      <w:szCs w:val="21"/>
    </w:rPr>
  </w:style>
  <w:style w:customStyle="1" w:styleId="PlainTextChar" w:type="character">
    <w:name w:val="Plain Text Char"/>
    <w:basedOn w:val="DefaultParagraphFont"/>
    <w:link w:val="PlainText"/>
    <w:uiPriority w:val="99"/>
    <w:semiHidden/>
    <w:rPr>
      <w:rFonts w:ascii="Consolas" w:cs="Consolas" w:hAnsi="Consolas"/>
      <w:kern w:val="24"/>
      <w:sz w:val="21"/>
      <w:szCs w:val="21"/>
    </w:rPr>
  </w:style>
  <w:style w:styleId="Quote" w:type="paragraph">
    <w:name w:val="Quote"/>
    <w:basedOn w:val="Normal"/>
    <w:next w:val="Normal"/>
    <w:link w:val="QuoteChar"/>
    <w:uiPriority w:val="29"/>
    <w:semiHidden/>
    <w:unhideWhenUsed/>
    <w:qFormat/>
    <w:pPr>
      <w:spacing w:after="160" w:before="200"/>
      <w:ind w:firstLine="0" w:left="864" w:right="864"/>
      <w:jc w:val="center"/>
    </w:pPr>
    <w:rPr>
      <w:i/>
      <w:iCs/>
      <w:color w:themeColor="text1" w:themeTint="BF" w:val="404040"/>
    </w:rPr>
  </w:style>
  <w:style w:customStyle="1" w:styleId="QuoteChar" w:type="character">
    <w:name w:val="Quote Char"/>
    <w:basedOn w:val="DefaultParagraphFont"/>
    <w:link w:val="Quote"/>
    <w:uiPriority w:val="29"/>
    <w:semiHidden/>
    <w:rPr>
      <w:i/>
      <w:iCs/>
      <w:color w:themeColor="text1" w:themeTint="BF" w:val="404040"/>
      <w:kern w:val="24"/>
    </w:rPr>
  </w:style>
  <w:style w:styleId="Salutation" w:type="paragraph">
    <w:name w:val="Salutation"/>
    <w:basedOn w:val="Normal"/>
    <w:next w:val="Normal"/>
    <w:link w:val="SalutationChar"/>
    <w:uiPriority w:val="99"/>
    <w:semiHidden/>
    <w:unhideWhenUsed/>
    <w:pPr>
      <w:ind w:firstLine="0"/>
    </w:pPr>
  </w:style>
  <w:style w:customStyle="1" w:styleId="SalutationChar" w:type="character">
    <w:name w:val="Salutation Char"/>
    <w:basedOn w:val="DefaultParagraphFont"/>
    <w:link w:val="Salutation"/>
    <w:uiPriority w:val="99"/>
    <w:semiHidden/>
    <w:rPr>
      <w:kern w:val="24"/>
    </w:rPr>
  </w:style>
  <w:style w:styleId="Signature" w:type="paragraph">
    <w:name w:val="Signature"/>
    <w:basedOn w:val="Normal"/>
    <w:link w:val="SignatureChar"/>
    <w:uiPriority w:val="99"/>
    <w:semiHidden/>
    <w:unhideWhenUsed/>
    <w:pPr>
      <w:spacing w:line="240" w:lineRule="auto"/>
      <w:ind w:firstLine="0" w:left="4320"/>
    </w:pPr>
  </w:style>
  <w:style w:customStyle="1" w:styleId="SignatureChar" w:type="character">
    <w:name w:val="Signature Char"/>
    <w:basedOn w:val="DefaultParagraphFont"/>
    <w:link w:val="Signature"/>
    <w:uiPriority w:val="99"/>
    <w:semiHidden/>
    <w:rPr>
      <w:kern w:val="24"/>
    </w:rPr>
  </w:style>
  <w:style w:customStyle="1" w:styleId="Title2" w:type="paragraph">
    <w:name w:val="Title 2"/>
    <w:basedOn w:val="Normal"/>
    <w:uiPriority w:val="1"/>
    <w:qFormat/>
    <w:pPr>
      <w:ind w:firstLine="0"/>
      <w:jc w:val="center"/>
    </w:pPr>
  </w:style>
  <w:style w:styleId="TableofAuthorities" w:type="paragraph">
    <w:name w:val="table of authorities"/>
    <w:basedOn w:val="Normal"/>
    <w:next w:val="Normal"/>
    <w:uiPriority w:val="99"/>
    <w:semiHidden/>
    <w:unhideWhenUsed/>
    <w:pPr>
      <w:ind w:firstLine="0" w:left="240"/>
    </w:pPr>
  </w:style>
  <w:style w:styleId="TableofFigures" w:type="paragraph">
    <w:name w:val="table of figures"/>
    <w:basedOn w:val="Normal"/>
    <w:next w:val="Normal"/>
    <w:uiPriority w:val="99"/>
    <w:semiHidden/>
    <w:unhideWhenUsed/>
    <w:pPr>
      <w:ind w:firstLine="0"/>
    </w:pPr>
  </w:style>
  <w:style w:styleId="TOAHeading" w:type="paragraph">
    <w:name w:val="toa heading"/>
    <w:basedOn w:val="Normal"/>
    <w:next w:val="Normal"/>
    <w:uiPriority w:val="99"/>
    <w:semiHidden/>
    <w:unhideWhenUsed/>
    <w:pPr>
      <w:spacing w:before="120"/>
      <w:ind w:firstLine="0"/>
    </w:pPr>
    <w:rPr>
      <w:rFonts w:asciiTheme="majorHAnsi" w:cstheme="majorBidi" w:eastAsiaTheme="majorEastAsia" w:hAnsiTheme="majorHAnsi"/>
      <w:b/>
      <w:bCs/>
    </w:rPr>
  </w:style>
  <w:style w:styleId="TOC4" w:type="paragraph">
    <w:name w:val="toc 4"/>
    <w:basedOn w:val="Normal"/>
    <w:next w:val="Normal"/>
    <w:autoRedefine/>
    <w:uiPriority w:val="39"/>
    <w:semiHidden/>
    <w:unhideWhenUsed/>
    <w:pPr>
      <w:spacing w:after="100"/>
      <w:ind w:firstLine="0" w:left="720"/>
    </w:pPr>
  </w:style>
  <w:style w:styleId="TOC5" w:type="paragraph">
    <w:name w:val="toc 5"/>
    <w:basedOn w:val="Normal"/>
    <w:next w:val="Normal"/>
    <w:autoRedefine/>
    <w:uiPriority w:val="39"/>
    <w:semiHidden/>
    <w:unhideWhenUsed/>
    <w:pPr>
      <w:spacing w:after="100"/>
      <w:ind w:firstLine="0" w:left="960"/>
    </w:pPr>
  </w:style>
  <w:style w:styleId="TOC6" w:type="paragraph">
    <w:name w:val="toc 6"/>
    <w:basedOn w:val="Normal"/>
    <w:next w:val="Normal"/>
    <w:autoRedefine/>
    <w:uiPriority w:val="39"/>
    <w:semiHidden/>
    <w:unhideWhenUsed/>
    <w:pPr>
      <w:spacing w:after="100"/>
      <w:ind w:firstLine="0" w:left="1200"/>
    </w:pPr>
  </w:style>
  <w:style w:styleId="TOC7" w:type="paragraph">
    <w:name w:val="toc 7"/>
    <w:basedOn w:val="Normal"/>
    <w:next w:val="Normal"/>
    <w:autoRedefine/>
    <w:uiPriority w:val="39"/>
    <w:semiHidden/>
    <w:unhideWhenUsed/>
    <w:pPr>
      <w:spacing w:after="100"/>
      <w:ind w:firstLine="0" w:left="1440"/>
    </w:pPr>
  </w:style>
  <w:style w:styleId="TOC8" w:type="paragraph">
    <w:name w:val="toc 8"/>
    <w:basedOn w:val="Normal"/>
    <w:next w:val="Normal"/>
    <w:autoRedefine/>
    <w:uiPriority w:val="39"/>
    <w:semiHidden/>
    <w:unhideWhenUsed/>
    <w:pPr>
      <w:spacing w:after="100"/>
      <w:ind w:firstLine="0" w:left="1680"/>
    </w:pPr>
  </w:style>
  <w:style w:styleId="TOC9" w:type="paragraph">
    <w:name w:val="toc 9"/>
    <w:basedOn w:val="Normal"/>
    <w:next w:val="Normal"/>
    <w:autoRedefine/>
    <w:uiPriority w:val="39"/>
    <w:semiHidden/>
    <w:unhideWhenUsed/>
    <w:pPr>
      <w:spacing w:after="100"/>
      <w:ind w:firstLine="0" w:left="1920"/>
    </w:pPr>
  </w:style>
  <w:style w:styleId="EndnoteReference" w:type="character">
    <w:name w:val="endnote reference"/>
    <w:basedOn w:val="DefaultParagraphFont"/>
    <w:uiPriority w:val="99"/>
    <w:semiHidden/>
    <w:unhideWhenUsed/>
    <w:rPr>
      <w:vertAlign w:val="superscript"/>
    </w:rPr>
  </w:style>
  <w:style w:styleId="FootnoteReference" w:type="character">
    <w:name w:val="footnote reference"/>
    <w:basedOn w:val="DefaultParagraphFont"/>
    <w:uiPriority w:val="99"/>
    <w:unhideWhenUsed/>
    <w:qFormat/>
    <w:rPr>
      <w:vertAlign w:val="superscript"/>
    </w:rPr>
  </w:style>
  <w:style w:customStyle="1" w:styleId="APAReport" w:type="table">
    <w:name w:val="APA Report"/>
    <w:basedOn w:val="TableNormal"/>
    <w:uiPriority w:val="99"/>
    <w:pPr>
      <w:spacing w:line="240" w:lineRule="auto"/>
      <w:ind w:firstLine="0"/>
    </w:pPr>
    <w:tblPr>
      <w:tblBorders>
        <w:top w:color="auto" w:space="0" w:sz="12" w:val="single"/>
        <w:bottom w:color="auto" w:space="0" w:sz="12" w:val="single"/>
      </w:tblBorders>
    </w:tblPr>
    <w:tblStylePr w:type="firstRow">
      <w:tblPr/>
      <w:tcPr>
        <w:tcBorders>
          <w:top w:color="auto" w:space="0" w:sz="12" w:val="single"/>
          <w:left w:val="nil"/>
          <w:bottom w:color="auto" w:space="0" w:sz="12" w:val="single"/>
          <w:right w:val="nil"/>
          <w:insideH w:val="nil"/>
          <w:insideV w:val="nil"/>
          <w:tl2br w:val="nil"/>
          <w:tr2bl w:val="nil"/>
        </w:tcBorders>
      </w:tcPr>
    </w:tblStylePr>
  </w:style>
  <w:style w:customStyle="1" w:styleId="TableFigure" w:type="paragraph">
    <w:name w:val="Table/Figure"/>
    <w:basedOn w:val="Normal"/>
    <w:uiPriority w:val="4"/>
    <w:qFormat/>
    <w:pPr>
      <w:spacing w:before="240"/>
      <w:ind w:firstLine="0"/>
      <w:contextualSpacing/>
    </w:pPr>
  </w:style>
  <w:style w:styleId="TOCHeading" w:type="paragraph">
    <w:name w:val="TOC Heading"/>
    <w:basedOn w:val="Heading1"/>
    <w:next w:val="Normal"/>
    <w:uiPriority w:val="38"/>
    <w:unhideWhenUsed/>
    <w:qFormat/>
    <w:pPr>
      <w:keepNext w:val="0"/>
      <w:keepLines w:val="0"/>
      <w:pageBreakBefore/>
      <w:outlineLvl w:val="9"/>
    </w:pPr>
    <w:rPr>
      <w:b w:val="0"/>
      <w:bCs w:val="0"/>
      <w:kern w:val="0"/>
      <w:szCs w:val="32"/>
      <w:lang w:eastAsia="en-US"/>
    </w:rPr>
  </w:style>
  <w:style w:styleId="TOC1" w:type="paragraph">
    <w:name w:val="toc 1"/>
    <w:basedOn w:val="Normal"/>
    <w:next w:val="Normal"/>
    <w:autoRedefine/>
    <w:uiPriority w:val="39"/>
    <w:unhideWhenUsed/>
    <w:pPr>
      <w:spacing w:after="100"/>
    </w:pPr>
  </w:style>
  <w:style w:styleId="TOC2" w:type="paragraph">
    <w:name w:val="toc 2"/>
    <w:basedOn w:val="Normal"/>
    <w:next w:val="Normal"/>
    <w:autoRedefine/>
    <w:uiPriority w:val="39"/>
    <w:unhideWhenUsed/>
    <w:pPr>
      <w:spacing w:after="100"/>
      <w:ind w:left="240"/>
    </w:pPr>
  </w:style>
  <w:style w:styleId="TOC3" w:type="paragraph">
    <w:name w:val="toc 3"/>
    <w:basedOn w:val="Normal"/>
    <w:next w:val="Normal"/>
    <w:autoRedefine/>
    <w:uiPriority w:val="39"/>
    <w:unhideWhenUsed/>
    <w:pPr>
      <w:spacing w:after="100"/>
      <w:ind w:left="480"/>
    </w:pPr>
  </w:style>
  <w:style w:styleId="Hyperlink" w:type="character">
    <w:name w:val="Hyperlink"/>
    <w:basedOn w:val="DefaultParagraphFont"/>
    <w:uiPriority w:val="99"/>
    <w:unhideWhenUsed/>
    <w:rPr>
      <w:color w:themeColor="hyperlink" w:val="5F5F5F"/>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36" Target="mailto:G@&#245;" TargetMode="External" /><Relationship Type="http://schemas.openxmlformats.org/officeDocument/2006/relationships/hyperlink" Id="rId20" Target="mailto:M&#227;@wUTB" TargetMode="External" /><Relationship Type="http://schemas.openxmlformats.org/officeDocument/2006/relationships/hyperlink" Id="rId32" Target="mailto:elearning@twu.ca" TargetMode="External" /><Relationship Type="http://schemas.openxmlformats.org/officeDocument/2006/relationships/hyperlink" Id="rId22" Target="mailto:gt@&#194;" TargetMode="External" /><Relationship Type="http://schemas.openxmlformats.org/officeDocument/2006/relationships/hyperlink" Id="rId21" Target="mailto:w@&#246;6&#188;sF&#204;" TargetMode="External" /><Relationship Type="http://schemas.openxmlformats.org/officeDocument/2006/relationships/hyperlink" Id="rId34" Target="mailto:&#198;&#203;&#192;@&#203;" TargetMode="External" /><Relationship Type="http://schemas.openxmlformats.org/officeDocument/2006/relationships/hyperlink" Id="rId35" Target="mailto:&#220;@8" TargetMode="External" /></Relationships>
</file>

<file path=word/_rels/footnotes.xml.rels><?xml version="1.0" encoding="UTF-8"?><Relationships xmlns="http://schemas.openxmlformats.org/package/2006/relationships"><Relationship Type="http://schemas.openxmlformats.org/officeDocument/2006/relationships/hyperlink" Id="rId36" Target="mailto:G@&#245;" TargetMode="External" /><Relationship Type="http://schemas.openxmlformats.org/officeDocument/2006/relationships/hyperlink" Id="rId20" Target="mailto:M&#227;@wUTB" TargetMode="External" /><Relationship Type="http://schemas.openxmlformats.org/officeDocument/2006/relationships/hyperlink" Id="rId32" Target="mailto:elearning@twu.ca" TargetMode="External" /><Relationship Type="http://schemas.openxmlformats.org/officeDocument/2006/relationships/hyperlink" Id="rId22" Target="mailto:gt@&#194;" TargetMode="External" /><Relationship Type="http://schemas.openxmlformats.org/officeDocument/2006/relationships/hyperlink" Id="rId21" Target="mailto:w@&#246;6&#188;sF&#204;" TargetMode="External" /><Relationship Type="http://schemas.openxmlformats.org/officeDocument/2006/relationships/hyperlink" Id="rId34" Target="mailto:&#198;&#203;&#192;@&#203;" TargetMode="External" /><Relationship Type="http://schemas.openxmlformats.org/officeDocument/2006/relationships/hyperlink" Id="rId35" Target="mailto:&#220;@8"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madland/Library/Containers/com.microsoft.Word/Data/Library/Application%20Support/Microsoft/Office/16.0/DTS/en-US%7b23A1132F-B041-F841-ADF6-40A40D0ABB4A%7d/%7b612FF667-BFC8-9C45-9193-B649B9AEAAD0%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Style Paper.dotx</Template>
  <TotalTime>0</TotalTime>
  <Pages>9</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101</dc:title>
  <dc:creator>Colin Madland</dc:creator>
  <cp:keywords/>
  <dcterms:created xsi:type="dcterms:W3CDTF">2023-04-28T00:14:09Z</dcterms:created>
  <dcterms:modified xsi:type="dcterms:W3CDTF">2023-04-28T00:14:09Z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site">
    <vt:lpwstr>bookdown::bookdown_site</vt:lpwstr>
  </property>
  <property fmtid="{D5CDD505-2E9C-101B-9397-08002B2CF9AE}" pid="7" name="url">
    <vt:lpwstr>https://twu-innovation.github.io/inno101</vt:lpwstr>
  </property>
</Properties>
</file>